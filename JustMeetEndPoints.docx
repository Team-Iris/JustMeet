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D25" w:rsidRPr="00725119" w:rsidRDefault="004A3D25" w:rsidP="00725119">
      <w:r>
        <w:t>The services</w:t>
      </w:r>
      <w:r w:rsidR="005F7165">
        <w:t xml:space="preserve"> currently available</w:t>
      </w:r>
      <w:r>
        <w:t xml:space="preserve"> are as follows:</w:t>
      </w:r>
    </w:p>
    <w:p w:rsidR="00097FD2" w:rsidRDefault="004A3D25" w:rsidP="004A3D25">
      <w:pPr>
        <w:pStyle w:val="Heading3"/>
      </w:pPr>
      <w:r>
        <w:t>User</w:t>
      </w:r>
      <w:r w:rsidR="00721E1B">
        <w:t xml:space="preserve"> Registration, Login, Logout</w:t>
      </w:r>
    </w:p>
    <w:p w:rsidR="001C6925" w:rsidRPr="001C6925" w:rsidRDefault="001C6925" w:rsidP="001C6925">
      <w:r>
        <w:t>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229"/>
        <w:gridCol w:w="1016"/>
      </w:tblGrid>
      <w:tr w:rsidR="001C6925" w:rsidTr="006D3B69">
        <w:tc>
          <w:tcPr>
            <w:tcW w:w="9180" w:type="dxa"/>
            <w:gridSpan w:val="2"/>
            <w:shd w:val="clear" w:color="auto" w:fill="auto"/>
          </w:tcPr>
          <w:p w:rsidR="001C6925" w:rsidRDefault="0009626F" w:rsidP="004A3D25">
            <w:proofErr w:type="spellStart"/>
            <w:r w:rsidRPr="0009626F">
              <w:t>api</w:t>
            </w:r>
            <w:proofErr w:type="spellEnd"/>
            <w:r w:rsidRPr="0009626F">
              <w:t>/account/register</w:t>
            </w:r>
          </w:p>
        </w:tc>
        <w:tc>
          <w:tcPr>
            <w:tcW w:w="1016" w:type="dxa"/>
            <w:shd w:val="clear" w:color="auto" w:fill="auto"/>
          </w:tcPr>
          <w:p w:rsidR="001C6925" w:rsidRDefault="001C6925" w:rsidP="004A3D25">
            <w:r>
              <w:t>POST</w:t>
            </w:r>
          </w:p>
        </w:tc>
      </w:tr>
      <w:tr w:rsidR="00DB3519" w:rsidTr="006541F5">
        <w:tc>
          <w:tcPr>
            <w:tcW w:w="1951" w:type="dxa"/>
            <w:shd w:val="clear" w:color="auto" w:fill="auto"/>
          </w:tcPr>
          <w:p w:rsidR="00DB3519" w:rsidRDefault="00DB3519" w:rsidP="001E139B">
            <w:pPr>
              <w:spacing w:before="0" w:after="0"/>
            </w:pPr>
            <w:r>
              <w:t>Request</w:t>
            </w:r>
          </w:p>
          <w:p w:rsidR="006541F5" w:rsidRDefault="006541F5" w:rsidP="006541F5">
            <w:pPr>
              <w:spacing w:before="0" w:after="0"/>
              <w:jc w:val="left"/>
            </w:pPr>
            <w:r w:rsidRPr="006541F5">
              <w:rPr>
                <w:b/>
                <w:i/>
                <w:sz w:val="16"/>
              </w:rPr>
              <w:t>Content type:</w:t>
            </w:r>
            <w:r>
              <w:rPr>
                <w:b/>
                <w:i/>
                <w:sz w:val="16"/>
              </w:rPr>
              <w:t xml:space="preserve"> Application/JSON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09626F" w:rsidRDefault="0009626F" w:rsidP="0009626F">
            <w:pPr>
              <w:spacing w:before="0" w:after="0"/>
            </w:pPr>
            <w:r>
              <w:t>{</w:t>
            </w:r>
          </w:p>
          <w:p w:rsidR="0009626F" w:rsidRDefault="0009626F" w:rsidP="0009626F">
            <w:pPr>
              <w:spacing w:before="0" w:after="0"/>
            </w:pPr>
            <w:r>
              <w:t>"</w:t>
            </w:r>
            <w:proofErr w:type="spellStart"/>
            <w:r>
              <w:t>firstName</w:t>
            </w:r>
            <w:proofErr w:type="spellEnd"/>
            <w:r>
              <w:t>":"</w:t>
            </w:r>
            <w:proofErr w:type="spellStart"/>
            <w:r>
              <w:t>Yavor</w:t>
            </w:r>
            <w:proofErr w:type="spellEnd"/>
            <w:r>
              <w:t>",</w:t>
            </w:r>
          </w:p>
          <w:p w:rsidR="0009626F" w:rsidRDefault="0009626F" w:rsidP="0009626F">
            <w:pPr>
              <w:spacing w:before="0" w:after="0"/>
            </w:pPr>
            <w:r>
              <w:t>"</w:t>
            </w:r>
            <w:proofErr w:type="spellStart"/>
            <w:r>
              <w:t>lastName</w:t>
            </w:r>
            <w:proofErr w:type="spellEnd"/>
            <w:r>
              <w:t>":"</w:t>
            </w:r>
            <w:proofErr w:type="spellStart"/>
            <w:r>
              <w:t>Komitov</w:t>
            </w:r>
            <w:proofErr w:type="spellEnd"/>
            <w:r>
              <w:t>",</w:t>
            </w:r>
          </w:p>
          <w:p w:rsidR="0009626F" w:rsidRDefault="0009626F" w:rsidP="0009626F">
            <w:pPr>
              <w:spacing w:before="0" w:after="0"/>
            </w:pPr>
            <w:r>
              <w:t>"dateOfBirth":"1985-09-07",</w:t>
            </w:r>
          </w:p>
          <w:p w:rsidR="0009626F" w:rsidRDefault="0009626F" w:rsidP="0009626F">
            <w:pPr>
              <w:spacing w:before="0" w:after="0"/>
            </w:pPr>
            <w:r>
              <w:t>"</w:t>
            </w:r>
            <w:proofErr w:type="spellStart"/>
            <w:r>
              <w:t>isMale</w:t>
            </w:r>
            <w:proofErr w:type="spellEnd"/>
            <w:r>
              <w:t>": true,</w:t>
            </w:r>
          </w:p>
          <w:p w:rsidR="0009626F" w:rsidRDefault="0009626F" w:rsidP="0009626F">
            <w:pPr>
              <w:spacing w:before="0" w:after="0"/>
            </w:pPr>
            <w:r>
              <w:t>"email" : "yavork@gmail.com",</w:t>
            </w:r>
          </w:p>
          <w:p w:rsidR="0009626F" w:rsidRDefault="0009626F" w:rsidP="0009626F">
            <w:pPr>
              <w:spacing w:before="0" w:after="0"/>
            </w:pPr>
            <w:r>
              <w:t>"password":"123456",</w:t>
            </w:r>
          </w:p>
          <w:p w:rsidR="0009626F" w:rsidRDefault="0009626F" w:rsidP="0009626F">
            <w:pPr>
              <w:spacing w:before="0" w:after="0"/>
            </w:pPr>
            <w:r>
              <w:t>"</w:t>
            </w:r>
            <w:proofErr w:type="spellStart"/>
            <w:r>
              <w:t>confirmPassword</w:t>
            </w:r>
            <w:proofErr w:type="spellEnd"/>
            <w:r>
              <w:t>" :"123456"</w:t>
            </w:r>
          </w:p>
          <w:p w:rsidR="00DB3519" w:rsidRDefault="0009626F" w:rsidP="0009626F">
            <w:pPr>
              <w:spacing w:before="0" w:after="0"/>
            </w:pPr>
            <w:r>
              <w:t>}</w:t>
            </w:r>
          </w:p>
        </w:tc>
      </w:tr>
      <w:tr w:rsidR="0060257B" w:rsidTr="006541F5">
        <w:tc>
          <w:tcPr>
            <w:tcW w:w="1951" w:type="dxa"/>
            <w:shd w:val="clear" w:color="auto" w:fill="auto"/>
          </w:tcPr>
          <w:p w:rsidR="0060257B" w:rsidRDefault="0060257B" w:rsidP="001E139B">
            <w:pPr>
              <w:spacing w:before="0" w:after="0"/>
            </w:pPr>
            <w:r>
              <w:t>Response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55728F" w:rsidRDefault="0055728F" w:rsidP="000244E6">
            <w:pPr>
              <w:spacing w:before="0" w:after="0"/>
            </w:pPr>
            <w:r>
              <w:t>{ ""</w:t>
            </w:r>
            <w:r w:rsidR="008718B7">
              <w:t xml:space="preserve"> }</w:t>
            </w:r>
            <w:r w:rsidR="0009626F">
              <w:t xml:space="preserve"> -&gt; Status code 200 OK</w:t>
            </w:r>
          </w:p>
        </w:tc>
      </w:tr>
    </w:tbl>
    <w:p w:rsidR="00EF7582" w:rsidRDefault="00EF7582" w:rsidP="0051123A"/>
    <w:p w:rsidR="0051123A" w:rsidRPr="001C6925" w:rsidRDefault="0051123A" w:rsidP="0051123A">
      <w:r>
        <w:t>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29"/>
        <w:gridCol w:w="1015"/>
      </w:tblGrid>
      <w:tr w:rsidR="00621AE0" w:rsidTr="006D3B69">
        <w:tc>
          <w:tcPr>
            <w:tcW w:w="9180" w:type="dxa"/>
            <w:gridSpan w:val="2"/>
            <w:shd w:val="clear" w:color="auto" w:fill="auto"/>
          </w:tcPr>
          <w:p w:rsidR="00621AE0" w:rsidRPr="00ED20F5" w:rsidRDefault="00621AE0" w:rsidP="00561A12">
            <w:proofErr w:type="spellStart"/>
            <w:r>
              <w:t>api</w:t>
            </w:r>
            <w:proofErr w:type="spellEnd"/>
            <w:r>
              <w:t>/</w:t>
            </w:r>
            <w:r w:rsidR="00561A12">
              <w:t>account</w:t>
            </w:r>
            <w:r>
              <w:t>/</w:t>
            </w:r>
            <w:r w:rsidR="002A5648">
              <w:t>log</w:t>
            </w:r>
            <w:r w:rsidR="00ED20F5">
              <w:t>in</w:t>
            </w:r>
          </w:p>
        </w:tc>
        <w:tc>
          <w:tcPr>
            <w:tcW w:w="1015" w:type="dxa"/>
            <w:shd w:val="clear" w:color="auto" w:fill="auto"/>
          </w:tcPr>
          <w:p w:rsidR="00621AE0" w:rsidRDefault="00621AE0" w:rsidP="001E139B">
            <w:r>
              <w:t>POST</w:t>
            </w:r>
          </w:p>
        </w:tc>
      </w:tr>
      <w:tr w:rsidR="00621AE0" w:rsidTr="006541F5">
        <w:tc>
          <w:tcPr>
            <w:tcW w:w="1951" w:type="dxa"/>
            <w:shd w:val="clear" w:color="auto" w:fill="auto"/>
          </w:tcPr>
          <w:p w:rsidR="00621AE0" w:rsidRDefault="00621AE0" w:rsidP="00C73289">
            <w:pPr>
              <w:spacing w:before="0" w:after="0"/>
              <w:rPr>
                <w:i/>
              </w:rPr>
            </w:pPr>
            <w:r>
              <w:t>Request</w:t>
            </w:r>
            <w:r w:rsidR="00374CC2">
              <w:t xml:space="preserve"> </w:t>
            </w:r>
            <w:r w:rsidR="00C73289">
              <w:rPr>
                <w:i/>
              </w:rPr>
              <w:t>Body</w:t>
            </w:r>
          </w:p>
          <w:p w:rsidR="006541F5" w:rsidRPr="006541F5" w:rsidRDefault="006541F5" w:rsidP="00C73289">
            <w:pPr>
              <w:spacing w:before="0" w:after="0"/>
              <w:rPr>
                <w:b/>
              </w:rPr>
            </w:pPr>
            <w:r w:rsidRPr="006541F5">
              <w:rPr>
                <w:b/>
                <w:i/>
                <w:sz w:val="16"/>
              </w:rPr>
              <w:t>x-www-form-</w:t>
            </w:r>
            <w:proofErr w:type="spellStart"/>
            <w:r w:rsidRPr="006541F5">
              <w:rPr>
                <w:b/>
                <w:i/>
                <w:sz w:val="16"/>
              </w:rPr>
              <w:t>urlencoded</w:t>
            </w:r>
            <w:proofErr w:type="spellEnd"/>
          </w:p>
        </w:tc>
        <w:tc>
          <w:tcPr>
            <w:tcW w:w="8244" w:type="dxa"/>
            <w:gridSpan w:val="2"/>
            <w:shd w:val="clear" w:color="auto" w:fill="auto"/>
          </w:tcPr>
          <w:p w:rsidR="003A1357" w:rsidRPr="003A1357" w:rsidRDefault="00262E1A" w:rsidP="001E139B">
            <w:pPr>
              <w:spacing w:before="0" w:after="0"/>
            </w:pPr>
            <w:r>
              <w:t xml:space="preserve"> </w:t>
            </w:r>
            <w:r w:rsidR="00621AE0">
              <w:t xml:space="preserve">  </w:t>
            </w:r>
            <w:r w:rsidR="003A1357">
              <w:t>"</w:t>
            </w:r>
            <w:proofErr w:type="spellStart"/>
            <w:r w:rsidR="003A1357" w:rsidRPr="003A1357">
              <w:t>grant_type</w:t>
            </w:r>
            <w:proofErr w:type="spellEnd"/>
            <w:r w:rsidR="003A1357">
              <w:t>": "password"</w:t>
            </w:r>
          </w:p>
          <w:p w:rsidR="00621AE0" w:rsidRDefault="003A1357" w:rsidP="001E139B">
            <w:pPr>
              <w:spacing w:before="0" w:after="0"/>
            </w:pPr>
            <w:r>
              <w:t xml:space="preserve">   </w:t>
            </w:r>
            <w:r w:rsidR="00621AE0">
              <w:t>"username": "</w:t>
            </w:r>
            <w:r w:rsidR="000244E6">
              <w:t xml:space="preserve"> </w:t>
            </w:r>
            <w:r w:rsidR="00561A12">
              <w:t>yavork@gmail.com</w:t>
            </w:r>
            <w:r w:rsidR="00621AE0">
              <w:t>",</w:t>
            </w:r>
          </w:p>
          <w:p w:rsidR="00621AE0" w:rsidRDefault="00621AE0" w:rsidP="00561A12">
            <w:pPr>
              <w:spacing w:before="0" w:after="0"/>
            </w:pPr>
            <w:r>
              <w:t xml:space="preserve">   "</w:t>
            </w:r>
            <w:r w:rsidR="00561A12">
              <w:t>password</w:t>
            </w:r>
            <w:r>
              <w:t>":   "</w:t>
            </w:r>
            <w:r w:rsidR="000244E6">
              <w:t>123456</w:t>
            </w:r>
            <w:r>
              <w:t xml:space="preserve">" </w:t>
            </w:r>
          </w:p>
        </w:tc>
      </w:tr>
      <w:tr w:rsidR="00621AE0" w:rsidTr="006541F5">
        <w:tc>
          <w:tcPr>
            <w:tcW w:w="1951" w:type="dxa"/>
            <w:shd w:val="clear" w:color="auto" w:fill="auto"/>
          </w:tcPr>
          <w:p w:rsidR="00621AE0" w:rsidRDefault="00621AE0" w:rsidP="001E139B">
            <w:pPr>
              <w:spacing w:before="0" w:after="0"/>
            </w:pPr>
            <w:r>
              <w:t>Response</w:t>
            </w:r>
          </w:p>
        </w:tc>
        <w:tc>
          <w:tcPr>
            <w:tcW w:w="8244" w:type="dxa"/>
            <w:gridSpan w:val="2"/>
            <w:shd w:val="clear" w:color="auto" w:fill="auto"/>
          </w:tcPr>
          <w:p w:rsidR="00561A12" w:rsidRDefault="00561A12" w:rsidP="00561A12">
            <w:pPr>
              <w:spacing w:before="0" w:after="0"/>
            </w:pPr>
            <w:r>
              <w:t>{</w:t>
            </w:r>
          </w:p>
          <w:p w:rsidR="00561A12" w:rsidRDefault="00561A12" w:rsidP="00561A12">
            <w:pPr>
              <w:spacing w:before="0" w:after="0"/>
            </w:pPr>
            <w:r>
              <w:t xml:space="preserve">  "access_token":"1vBRx…2-1rOXbmksW",</w:t>
            </w:r>
          </w:p>
          <w:p w:rsidR="00561A12" w:rsidRDefault="00561A12" w:rsidP="00561A12">
            <w:pPr>
              <w:spacing w:before="0" w:after="0"/>
            </w:pPr>
            <w:r>
              <w:t xml:space="preserve">  "</w:t>
            </w:r>
            <w:proofErr w:type="spellStart"/>
            <w:r>
              <w:t>token_type</w:t>
            </w:r>
            <w:proofErr w:type="spellEnd"/>
            <w:r>
              <w:t>": "bearer",</w:t>
            </w:r>
          </w:p>
          <w:p w:rsidR="00561A12" w:rsidRDefault="00561A12" w:rsidP="00561A12">
            <w:pPr>
              <w:spacing w:before="0" w:after="0"/>
            </w:pPr>
            <w:r>
              <w:t xml:space="preserve">  "</w:t>
            </w:r>
            <w:proofErr w:type="spellStart"/>
            <w:r>
              <w:t>expires_in</w:t>
            </w:r>
            <w:proofErr w:type="spellEnd"/>
            <w:r>
              <w:t>": 1209599,</w:t>
            </w:r>
          </w:p>
          <w:p w:rsidR="00561A12" w:rsidRDefault="00561A12" w:rsidP="00561A12">
            <w:pPr>
              <w:spacing w:before="0" w:after="0"/>
            </w:pPr>
            <w:r>
              <w:t xml:space="preserve">  "</w:t>
            </w:r>
            <w:proofErr w:type="spellStart"/>
            <w:r>
              <w:t>userName</w:t>
            </w:r>
            <w:proofErr w:type="spellEnd"/>
            <w:r>
              <w:t>": "yavork@gmail.com",</w:t>
            </w:r>
          </w:p>
          <w:p w:rsidR="00561A12" w:rsidRDefault="00561A12" w:rsidP="00561A12">
            <w:pPr>
              <w:spacing w:before="0" w:after="0"/>
            </w:pPr>
            <w:r>
              <w:t xml:space="preserve">  ".issued": "Fri, 13 Nov 2015 23:57:08 GMT",</w:t>
            </w:r>
          </w:p>
          <w:p w:rsidR="00561A12" w:rsidRDefault="00561A12" w:rsidP="00561A12">
            <w:pPr>
              <w:spacing w:before="0" w:after="0"/>
            </w:pPr>
            <w:r>
              <w:t xml:space="preserve">  ".expires": "Fri, 27 Nov 2015 23:57:08 GMT"</w:t>
            </w:r>
          </w:p>
          <w:p w:rsidR="00621AE0" w:rsidRDefault="00561A12" w:rsidP="00561A12">
            <w:pPr>
              <w:spacing w:before="0" w:after="0"/>
            </w:pPr>
            <w:r>
              <w:t>}</w:t>
            </w:r>
          </w:p>
        </w:tc>
      </w:tr>
    </w:tbl>
    <w:p w:rsidR="009E639C" w:rsidRDefault="009E639C" w:rsidP="0055499C"/>
    <w:p w:rsidR="0055499C" w:rsidRPr="001C6925" w:rsidRDefault="00116CB5" w:rsidP="0055499C">
      <w:r>
        <w:t>Logout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29"/>
        <w:gridCol w:w="993"/>
      </w:tblGrid>
      <w:tr w:rsidR="00116CB5" w:rsidTr="006D3B69">
        <w:tc>
          <w:tcPr>
            <w:tcW w:w="9180" w:type="dxa"/>
            <w:gridSpan w:val="2"/>
            <w:shd w:val="clear" w:color="auto" w:fill="auto"/>
          </w:tcPr>
          <w:p w:rsidR="00116CB5" w:rsidRDefault="007A4CF4" w:rsidP="00ED0589">
            <w:proofErr w:type="spellStart"/>
            <w:r w:rsidRPr="007A4CF4">
              <w:t>api</w:t>
            </w:r>
            <w:proofErr w:type="spellEnd"/>
            <w:r w:rsidRPr="007A4CF4">
              <w:t>/account/logout</w:t>
            </w:r>
          </w:p>
        </w:tc>
        <w:tc>
          <w:tcPr>
            <w:tcW w:w="993" w:type="dxa"/>
            <w:shd w:val="clear" w:color="auto" w:fill="auto"/>
          </w:tcPr>
          <w:p w:rsidR="00116CB5" w:rsidRDefault="00D43E34" w:rsidP="001E139B">
            <w:r>
              <w:t>POST</w:t>
            </w:r>
          </w:p>
        </w:tc>
      </w:tr>
      <w:tr w:rsidR="00116CB5" w:rsidTr="006541F5">
        <w:tc>
          <w:tcPr>
            <w:tcW w:w="1951" w:type="dxa"/>
            <w:shd w:val="clear" w:color="auto" w:fill="auto"/>
          </w:tcPr>
          <w:p w:rsidR="00116CB5" w:rsidRDefault="00116CB5" w:rsidP="00017882">
            <w:pPr>
              <w:spacing w:before="0" w:after="0"/>
            </w:pPr>
            <w:r>
              <w:t>Request</w:t>
            </w:r>
            <w:r w:rsidR="00FE4B3E">
              <w:t xml:space="preserve"> </w:t>
            </w:r>
            <w:r w:rsidR="00017882">
              <w:rPr>
                <w:i/>
              </w:rPr>
              <w:t>Header</w:t>
            </w:r>
          </w:p>
        </w:tc>
        <w:tc>
          <w:tcPr>
            <w:tcW w:w="8222" w:type="dxa"/>
            <w:gridSpan w:val="2"/>
            <w:shd w:val="clear" w:color="auto" w:fill="auto"/>
          </w:tcPr>
          <w:p w:rsidR="00116CB5" w:rsidRDefault="00A40DA5" w:rsidP="001E139B">
            <w:pPr>
              <w:spacing w:before="0" w:after="0"/>
            </w:pPr>
            <w:proofErr w:type="gramStart"/>
            <w:r>
              <w:t>{ "</w:t>
            </w:r>
            <w:proofErr w:type="gramEnd"/>
            <w:r w:rsidR="0099585F" w:rsidRPr="0099585F">
              <w:t>Authorization</w:t>
            </w:r>
            <w:r>
              <w:t>": "</w:t>
            </w:r>
            <w:r w:rsidR="0099585F" w:rsidRPr="0099585F">
              <w:t xml:space="preserve"> Bearer </w:t>
            </w:r>
            <w:r w:rsidR="0099585F">
              <w:t xml:space="preserve">deYtpuVHa4Ba-1t-….. _hdTI-1Pa-bNiASNQz </w:t>
            </w:r>
            <w:r>
              <w:t>"</w:t>
            </w:r>
            <w:r w:rsidR="007255BC">
              <w:t>}</w:t>
            </w:r>
          </w:p>
        </w:tc>
      </w:tr>
      <w:tr w:rsidR="00116CB5" w:rsidTr="006541F5">
        <w:tc>
          <w:tcPr>
            <w:tcW w:w="1951" w:type="dxa"/>
            <w:shd w:val="clear" w:color="auto" w:fill="auto"/>
          </w:tcPr>
          <w:p w:rsidR="00116CB5" w:rsidRDefault="00116CB5" w:rsidP="001E139B">
            <w:pPr>
              <w:spacing w:before="0" w:after="0"/>
            </w:pPr>
            <w:r>
              <w:t>Response</w:t>
            </w:r>
          </w:p>
        </w:tc>
        <w:tc>
          <w:tcPr>
            <w:tcW w:w="8222" w:type="dxa"/>
            <w:gridSpan w:val="2"/>
            <w:shd w:val="clear" w:color="auto" w:fill="auto"/>
          </w:tcPr>
          <w:p w:rsidR="00116CB5" w:rsidRDefault="007A4CF4" w:rsidP="001E139B">
            <w:pPr>
              <w:spacing w:before="0" w:after="0"/>
            </w:pPr>
            <w:r>
              <w:t>Status code 200 OK</w:t>
            </w:r>
          </w:p>
        </w:tc>
      </w:tr>
    </w:tbl>
    <w:p w:rsidR="00721E1B" w:rsidRDefault="00721E1B" w:rsidP="001703CB"/>
    <w:p w:rsidR="00721E1B" w:rsidRDefault="00721E1B">
      <w:pPr>
        <w:spacing w:before="0" w:after="0"/>
        <w:jc w:val="left"/>
      </w:pPr>
      <w:r>
        <w:br w:type="page"/>
      </w:r>
    </w:p>
    <w:p w:rsidR="00FF449C" w:rsidRDefault="00721E1B" w:rsidP="001703CB">
      <w:pPr>
        <w:rPr>
          <w:rFonts w:cs="Arial"/>
          <w:b/>
          <w:bCs/>
          <w:sz w:val="26"/>
          <w:szCs w:val="26"/>
        </w:rPr>
      </w:pPr>
      <w:r w:rsidRPr="00721E1B">
        <w:rPr>
          <w:rFonts w:cs="Arial"/>
          <w:b/>
          <w:bCs/>
          <w:sz w:val="26"/>
          <w:szCs w:val="26"/>
        </w:rPr>
        <w:lastRenderedPageBreak/>
        <w:t>User Profile</w:t>
      </w:r>
    </w:p>
    <w:p w:rsidR="00721E1B" w:rsidRDefault="00721E1B" w:rsidP="001703CB"/>
    <w:p w:rsidR="00721E1B" w:rsidRPr="00721E1B" w:rsidRDefault="00545E15" w:rsidP="001703CB">
      <w:r>
        <w:t>Read Profile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229"/>
        <w:gridCol w:w="1016"/>
      </w:tblGrid>
      <w:tr w:rsidR="00721E1B" w:rsidTr="006D3B69">
        <w:tc>
          <w:tcPr>
            <w:tcW w:w="9180" w:type="dxa"/>
            <w:gridSpan w:val="2"/>
            <w:shd w:val="clear" w:color="auto" w:fill="auto"/>
          </w:tcPr>
          <w:p w:rsidR="00721E1B" w:rsidRDefault="00545E15" w:rsidP="00E90EB7">
            <w:proofErr w:type="spellStart"/>
            <w:r w:rsidRPr="00545E15">
              <w:t>api</w:t>
            </w:r>
            <w:proofErr w:type="spellEnd"/>
            <w:r w:rsidRPr="00545E15">
              <w:t>/users/profile</w:t>
            </w:r>
          </w:p>
        </w:tc>
        <w:tc>
          <w:tcPr>
            <w:tcW w:w="1016" w:type="dxa"/>
            <w:shd w:val="clear" w:color="auto" w:fill="auto"/>
          </w:tcPr>
          <w:p w:rsidR="00721E1B" w:rsidRDefault="00545E15" w:rsidP="00E90EB7">
            <w:r>
              <w:t>GET</w:t>
            </w:r>
          </w:p>
        </w:tc>
      </w:tr>
      <w:tr w:rsidR="00721E1B" w:rsidTr="00E90EB7">
        <w:tc>
          <w:tcPr>
            <w:tcW w:w="1951" w:type="dxa"/>
            <w:shd w:val="clear" w:color="auto" w:fill="auto"/>
          </w:tcPr>
          <w:p w:rsidR="00721E1B" w:rsidRDefault="00545E15" w:rsidP="00E90EB7">
            <w:pPr>
              <w:spacing w:before="0" w:after="0"/>
              <w:jc w:val="left"/>
            </w:pPr>
            <w:r>
              <w:t xml:space="preserve">Request </w:t>
            </w:r>
            <w:r>
              <w:rPr>
                <w:i/>
              </w:rPr>
              <w:t>Header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721E1B" w:rsidRDefault="00545E15" w:rsidP="00E90EB7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 Bearer </w:t>
            </w:r>
            <w:r>
              <w:t>deYtpuVHa4Ba-1t-….. _hdTI-1Pa-bNiASNQz "}</w:t>
            </w:r>
          </w:p>
        </w:tc>
      </w:tr>
      <w:tr w:rsidR="00721E1B" w:rsidTr="00E90EB7">
        <w:tc>
          <w:tcPr>
            <w:tcW w:w="1951" w:type="dxa"/>
            <w:shd w:val="clear" w:color="auto" w:fill="auto"/>
          </w:tcPr>
          <w:p w:rsidR="00721E1B" w:rsidRDefault="00721E1B" w:rsidP="00E90EB7">
            <w:pPr>
              <w:spacing w:before="0" w:after="0"/>
            </w:pPr>
            <w:r>
              <w:t>Response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545E15" w:rsidRDefault="00545E15" w:rsidP="00545E15">
            <w:pPr>
              <w:spacing w:before="0" w:after="0"/>
            </w:pPr>
            <w:r>
              <w:t>{</w:t>
            </w:r>
          </w:p>
          <w:p w:rsidR="00545E15" w:rsidRDefault="00545E15" w:rsidP="00545E15">
            <w:pPr>
              <w:spacing w:before="0" w:after="0"/>
            </w:pPr>
            <w:r>
              <w:t xml:space="preserve">  "</w:t>
            </w:r>
            <w:proofErr w:type="spellStart"/>
            <w:r>
              <w:t>FirstName</w:t>
            </w:r>
            <w:proofErr w:type="spellEnd"/>
            <w:r>
              <w:t>": "</w:t>
            </w:r>
            <w:proofErr w:type="spellStart"/>
            <w:r>
              <w:t>Yavor</w:t>
            </w:r>
            <w:proofErr w:type="spellEnd"/>
            <w:r>
              <w:t>",</w:t>
            </w:r>
          </w:p>
          <w:p w:rsidR="00545E15" w:rsidRDefault="00545E15" w:rsidP="00545E15">
            <w:pPr>
              <w:spacing w:before="0" w:after="0"/>
            </w:pPr>
            <w:r>
              <w:t xml:space="preserve">  "</w:t>
            </w:r>
            <w:proofErr w:type="spellStart"/>
            <w:r>
              <w:t>LastName</w:t>
            </w:r>
            <w:proofErr w:type="spellEnd"/>
            <w:r>
              <w:t>": "</w:t>
            </w:r>
            <w:proofErr w:type="spellStart"/>
            <w:r>
              <w:t>Komitov</w:t>
            </w:r>
            <w:proofErr w:type="spellEnd"/>
            <w:r>
              <w:t>",</w:t>
            </w:r>
          </w:p>
          <w:p w:rsidR="00545E15" w:rsidRDefault="00545E15" w:rsidP="00545E15">
            <w:pPr>
              <w:spacing w:before="0" w:after="0"/>
            </w:pPr>
            <w:r>
              <w:t xml:space="preserve">  "</w:t>
            </w:r>
            <w:proofErr w:type="spellStart"/>
            <w:r>
              <w:t>DateOfBirth</w:t>
            </w:r>
            <w:proofErr w:type="spellEnd"/>
            <w:r>
              <w:t>": "1985-09-07T00:00:00",</w:t>
            </w:r>
          </w:p>
          <w:p w:rsidR="00545E15" w:rsidRDefault="00545E15" w:rsidP="00545E15">
            <w:pPr>
              <w:spacing w:before="0" w:after="0"/>
            </w:pPr>
            <w:r>
              <w:t xml:space="preserve">  "</w:t>
            </w:r>
            <w:proofErr w:type="spellStart"/>
            <w:r>
              <w:t>IsMale</w:t>
            </w:r>
            <w:proofErr w:type="spellEnd"/>
            <w:r>
              <w:t>": true,</w:t>
            </w:r>
          </w:p>
          <w:p w:rsidR="00545E15" w:rsidRDefault="00545E15" w:rsidP="00545E15">
            <w:pPr>
              <w:spacing w:before="0" w:after="0"/>
            </w:pPr>
            <w:r>
              <w:t xml:space="preserve">  "Description": null,</w:t>
            </w:r>
          </w:p>
          <w:p w:rsidR="00545E15" w:rsidRDefault="00545E15" w:rsidP="00545E15">
            <w:pPr>
              <w:spacing w:before="0" w:after="0"/>
            </w:pPr>
            <w:r>
              <w:t xml:space="preserve">  "Email": "yavork@gmail.com"</w:t>
            </w:r>
          </w:p>
          <w:p w:rsidR="00721E1B" w:rsidRDefault="00545E15" w:rsidP="00545E15">
            <w:pPr>
              <w:spacing w:before="0" w:after="0"/>
            </w:pPr>
            <w:r>
              <w:t>}</w:t>
            </w:r>
          </w:p>
        </w:tc>
      </w:tr>
    </w:tbl>
    <w:p w:rsidR="00721E1B" w:rsidRDefault="00721E1B" w:rsidP="001703CB">
      <w:pPr>
        <w:rPr>
          <w:rFonts w:cs="Arial"/>
          <w:b/>
          <w:bCs/>
          <w:sz w:val="26"/>
          <w:szCs w:val="26"/>
        </w:rPr>
      </w:pPr>
    </w:p>
    <w:p w:rsidR="00CD3E7B" w:rsidRPr="00721E1B" w:rsidRDefault="00CD3E7B" w:rsidP="00CD3E7B">
      <w:r>
        <w:t>Update</w:t>
      </w:r>
      <w:r>
        <w:t xml:space="preserve"> Profile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229"/>
        <w:gridCol w:w="1016"/>
      </w:tblGrid>
      <w:tr w:rsidR="00CD3E7B" w:rsidTr="006D3B69">
        <w:tc>
          <w:tcPr>
            <w:tcW w:w="9180" w:type="dxa"/>
            <w:gridSpan w:val="2"/>
            <w:shd w:val="clear" w:color="auto" w:fill="auto"/>
          </w:tcPr>
          <w:p w:rsidR="00CD3E7B" w:rsidRDefault="00CD3E7B" w:rsidP="00E90EB7">
            <w:proofErr w:type="spellStart"/>
            <w:r w:rsidRPr="00545E15">
              <w:t>api</w:t>
            </w:r>
            <w:proofErr w:type="spellEnd"/>
            <w:r w:rsidRPr="00545E15">
              <w:t>/users/profile</w:t>
            </w:r>
          </w:p>
        </w:tc>
        <w:tc>
          <w:tcPr>
            <w:tcW w:w="1016" w:type="dxa"/>
            <w:shd w:val="clear" w:color="auto" w:fill="auto"/>
          </w:tcPr>
          <w:p w:rsidR="00CD3E7B" w:rsidRDefault="00CD3E7B" w:rsidP="00E90EB7">
            <w:r>
              <w:t>POST</w:t>
            </w:r>
          </w:p>
        </w:tc>
      </w:tr>
      <w:tr w:rsidR="00CD3E7B" w:rsidTr="00E90EB7">
        <w:tc>
          <w:tcPr>
            <w:tcW w:w="1951" w:type="dxa"/>
            <w:shd w:val="clear" w:color="auto" w:fill="auto"/>
          </w:tcPr>
          <w:p w:rsidR="00CD3E7B" w:rsidRDefault="00CD3E7B" w:rsidP="00E90EB7">
            <w:pPr>
              <w:spacing w:before="0" w:after="0"/>
              <w:jc w:val="left"/>
            </w:pPr>
            <w:r>
              <w:t xml:space="preserve">Request </w:t>
            </w:r>
            <w:r>
              <w:rPr>
                <w:i/>
              </w:rPr>
              <w:t>Header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CD3E7B" w:rsidRDefault="00CD3E7B" w:rsidP="00E90EB7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 Bearer </w:t>
            </w:r>
            <w:r>
              <w:t>deYtpuVHa4Ba-1t-….. _hdTI-1Pa-bNiASNQz "}</w:t>
            </w:r>
          </w:p>
        </w:tc>
      </w:tr>
      <w:tr w:rsidR="00CD3E7B" w:rsidTr="00E90EB7">
        <w:tc>
          <w:tcPr>
            <w:tcW w:w="1951" w:type="dxa"/>
            <w:shd w:val="clear" w:color="auto" w:fill="auto"/>
          </w:tcPr>
          <w:p w:rsidR="00CD3E7B" w:rsidRDefault="00CD3E7B" w:rsidP="00E90EB7">
            <w:pPr>
              <w:spacing w:before="0" w:after="0"/>
              <w:jc w:val="left"/>
            </w:pPr>
            <w:r>
              <w:t>Request Body</w:t>
            </w:r>
          </w:p>
          <w:p w:rsidR="00CD3E7B" w:rsidRDefault="00CD3E7B" w:rsidP="00E90EB7">
            <w:pPr>
              <w:spacing w:before="0" w:after="0"/>
              <w:jc w:val="left"/>
            </w:pPr>
            <w:r w:rsidRPr="006541F5">
              <w:rPr>
                <w:b/>
                <w:i/>
                <w:sz w:val="16"/>
              </w:rPr>
              <w:t>Content type:</w:t>
            </w:r>
            <w:r>
              <w:rPr>
                <w:b/>
                <w:i/>
                <w:sz w:val="16"/>
              </w:rPr>
              <w:t xml:space="preserve"> Application/JSON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CD3E7B" w:rsidRDefault="00CD3E7B" w:rsidP="00CD3E7B">
            <w:pPr>
              <w:spacing w:before="0" w:after="0"/>
            </w:pPr>
            <w:r>
              <w:t>{</w:t>
            </w:r>
          </w:p>
          <w:p w:rsidR="00CD3E7B" w:rsidRDefault="00CD3E7B" w:rsidP="00CD3E7B">
            <w:pPr>
              <w:spacing w:before="0" w:after="0"/>
            </w:pPr>
            <w:r>
              <w:t>"</w:t>
            </w:r>
            <w:proofErr w:type="spellStart"/>
            <w:r>
              <w:t>firstName</w:t>
            </w:r>
            <w:proofErr w:type="spellEnd"/>
            <w:r>
              <w:t>":"</w:t>
            </w:r>
            <w:proofErr w:type="spellStart"/>
            <w:r>
              <w:t>Yavor</w:t>
            </w:r>
            <w:proofErr w:type="spellEnd"/>
            <w:r>
              <w:t>-changed</w:t>
            </w:r>
            <w:r>
              <w:t>",</w:t>
            </w:r>
          </w:p>
          <w:p w:rsidR="00CD3E7B" w:rsidRDefault="00CD3E7B" w:rsidP="00CD3E7B">
            <w:pPr>
              <w:spacing w:before="0" w:after="0"/>
            </w:pPr>
            <w:r>
              <w:t>"dateOfBirth":"1</w:t>
            </w:r>
            <w:r>
              <w:t>88</w:t>
            </w:r>
            <w:r>
              <w:t>5-09-07",</w:t>
            </w:r>
          </w:p>
          <w:p w:rsidR="00CD3E7B" w:rsidRDefault="00CD3E7B" w:rsidP="00CD3E7B">
            <w:pPr>
              <w:spacing w:before="0" w:after="0"/>
            </w:pPr>
            <w:r>
              <w:t>"</w:t>
            </w:r>
            <w:proofErr w:type="spellStart"/>
            <w:r>
              <w:t>isMale</w:t>
            </w:r>
            <w:proofErr w:type="spellEnd"/>
            <w:r>
              <w:t xml:space="preserve">": </w:t>
            </w:r>
            <w:r>
              <w:t>false</w:t>
            </w:r>
            <w:r>
              <w:t>,</w:t>
            </w:r>
          </w:p>
          <w:p w:rsidR="00CD3E7B" w:rsidRDefault="00CD3E7B" w:rsidP="00CD3E7B">
            <w:pPr>
              <w:spacing w:before="0" w:after="0"/>
            </w:pPr>
            <w:r>
              <w:t>"email" : "yavork@gmail.com"</w:t>
            </w:r>
          </w:p>
          <w:p w:rsidR="00CD3E7B" w:rsidRDefault="00CD3E7B" w:rsidP="00CD3E7B">
            <w:pPr>
              <w:spacing w:before="0" w:after="0"/>
            </w:pPr>
            <w:r>
              <w:t>}</w:t>
            </w:r>
          </w:p>
        </w:tc>
      </w:tr>
      <w:tr w:rsidR="00CD3E7B" w:rsidTr="00E90EB7">
        <w:tc>
          <w:tcPr>
            <w:tcW w:w="1951" w:type="dxa"/>
            <w:shd w:val="clear" w:color="auto" w:fill="auto"/>
          </w:tcPr>
          <w:p w:rsidR="00CD3E7B" w:rsidRDefault="00CD3E7B" w:rsidP="00E90EB7">
            <w:pPr>
              <w:spacing w:before="0" w:after="0"/>
            </w:pPr>
            <w:r>
              <w:t>Response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CD3E7B" w:rsidRDefault="00CD3E7B" w:rsidP="00E90EB7">
            <w:pPr>
              <w:spacing w:before="0" w:after="0"/>
            </w:pPr>
            <w:proofErr w:type="gramStart"/>
            <w:r>
              <w:t xml:space="preserve">{ </w:t>
            </w:r>
            <w:r w:rsidRPr="00CD3E7B">
              <w:t>"</w:t>
            </w:r>
            <w:proofErr w:type="gramEnd"/>
            <w:r w:rsidRPr="00CD3E7B">
              <w:t xml:space="preserve">User yavork@gmail.com updated successfully!" </w:t>
            </w:r>
            <w:r>
              <w:t>} -&gt; Status code 200 OK</w:t>
            </w:r>
          </w:p>
        </w:tc>
      </w:tr>
    </w:tbl>
    <w:p w:rsidR="006D3B69" w:rsidRDefault="006D3B69" w:rsidP="006D3B69">
      <w:pPr>
        <w:rPr>
          <w:rFonts w:cs="Arial"/>
          <w:b/>
          <w:bCs/>
          <w:sz w:val="26"/>
          <w:szCs w:val="26"/>
        </w:rPr>
      </w:pPr>
    </w:p>
    <w:p w:rsidR="006D3B69" w:rsidRPr="00721E1B" w:rsidRDefault="006D3B69" w:rsidP="006D3B69">
      <w:r>
        <w:t>Delete</w:t>
      </w:r>
      <w:r>
        <w:t xml:space="preserve"> Profile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229"/>
        <w:gridCol w:w="1016"/>
      </w:tblGrid>
      <w:tr w:rsidR="006D3B69" w:rsidTr="006D3B69">
        <w:tc>
          <w:tcPr>
            <w:tcW w:w="9180" w:type="dxa"/>
            <w:gridSpan w:val="2"/>
            <w:shd w:val="clear" w:color="auto" w:fill="auto"/>
          </w:tcPr>
          <w:p w:rsidR="006D3B69" w:rsidRDefault="006D3B69" w:rsidP="00E90EB7">
            <w:proofErr w:type="spellStart"/>
            <w:r w:rsidRPr="00545E15">
              <w:t>api</w:t>
            </w:r>
            <w:proofErr w:type="spellEnd"/>
            <w:r w:rsidRPr="00545E15">
              <w:t>/users/profile</w:t>
            </w:r>
          </w:p>
        </w:tc>
        <w:tc>
          <w:tcPr>
            <w:tcW w:w="1016" w:type="dxa"/>
            <w:shd w:val="clear" w:color="auto" w:fill="auto"/>
          </w:tcPr>
          <w:p w:rsidR="006D3B69" w:rsidRDefault="006D3B69" w:rsidP="00E90EB7">
            <w:r>
              <w:t>DELETE</w:t>
            </w:r>
          </w:p>
        </w:tc>
      </w:tr>
      <w:tr w:rsidR="006D3B69" w:rsidTr="00E90EB7">
        <w:tc>
          <w:tcPr>
            <w:tcW w:w="1951" w:type="dxa"/>
            <w:shd w:val="clear" w:color="auto" w:fill="auto"/>
          </w:tcPr>
          <w:p w:rsidR="006D3B69" w:rsidRDefault="006D3B69" w:rsidP="00E90EB7">
            <w:pPr>
              <w:spacing w:before="0" w:after="0"/>
              <w:jc w:val="left"/>
            </w:pPr>
            <w:r>
              <w:t xml:space="preserve">Request </w:t>
            </w:r>
            <w:r>
              <w:rPr>
                <w:i/>
              </w:rPr>
              <w:t>Header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6D3B69" w:rsidRDefault="006D3B69" w:rsidP="00E90EB7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 Bearer </w:t>
            </w:r>
            <w:r>
              <w:t>deYtpuVHa4Ba-1t-….. _hdTI-1Pa-bNiASNQz "}</w:t>
            </w:r>
          </w:p>
        </w:tc>
      </w:tr>
      <w:tr w:rsidR="006D3B69" w:rsidTr="00E90EB7">
        <w:tc>
          <w:tcPr>
            <w:tcW w:w="1951" w:type="dxa"/>
            <w:shd w:val="clear" w:color="auto" w:fill="auto"/>
          </w:tcPr>
          <w:p w:rsidR="006D3B69" w:rsidRDefault="006D3B69" w:rsidP="00E90EB7">
            <w:pPr>
              <w:spacing w:before="0" w:after="0"/>
            </w:pPr>
            <w:r>
              <w:t>Response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6D3B69" w:rsidRDefault="006D3B69" w:rsidP="000744D2">
            <w:pPr>
              <w:spacing w:before="0" w:after="0"/>
            </w:pPr>
            <w:proofErr w:type="gramStart"/>
            <w:r>
              <w:t xml:space="preserve">{ </w:t>
            </w:r>
            <w:r w:rsidR="000744D2" w:rsidRPr="000744D2">
              <w:t>"</w:t>
            </w:r>
            <w:proofErr w:type="gramEnd"/>
            <w:r w:rsidR="000744D2" w:rsidRPr="000744D2">
              <w:t>User deleted successfully!"</w:t>
            </w:r>
            <w:r w:rsidRPr="00CD3E7B">
              <w:t xml:space="preserve"> </w:t>
            </w:r>
            <w:r>
              <w:t>} -&gt; Status code 200 OK</w:t>
            </w:r>
          </w:p>
        </w:tc>
      </w:tr>
    </w:tbl>
    <w:p w:rsidR="006D3B69" w:rsidRPr="00721E1B" w:rsidRDefault="006D3B69" w:rsidP="006D3B69">
      <w:pPr>
        <w:rPr>
          <w:rFonts w:cs="Arial"/>
          <w:b/>
          <w:bCs/>
          <w:sz w:val="26"/>
          <w:szCs w:val="26"/>
        </w:rPr>
      </w:pPr>
    </w:p>
    <w:p w:rsidR="00CB34A1" w:rsidRPr="00721E1B" w:rsidRDefault="00CB34A1" w:rsidP="00CB34A1">
      <w:r>
        <w:t>List</w:t>
      </w:r>
      <w:r>
        <w:t xml:space="preserve"> Profile</w:t>
      </w:r>
      <w:r>
        <w:t>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229"/>
        <w:gridCol w:w="1016"/>
      </w:tblGrid>
      <w:tr w:rsidR="00CB34A1" w:rsidTr="00E90EB7">
        <w:tc>
          <w:tcPr>
            <w:tcW w:w="9180" w:type="dxa"/>
            <w:gridSpan w:val="2"/>
            <w:shd w:val="clear" w:color="auto" w:fill="auto"/>
          </w:tcPr>
          <w:p w:rsidR="00CB34A1" w:rsidRDefault="00CB34A1" w:rsidP="00CB34A1">
            <w:proofErr w:type="spellStart"/>
            <w:r w:rsidRPr="00545E15">
              <w:t>api</w:t>
            </w:r>
            <w:proofErr w:type="spellEnd"/>
            <w:r w:rsidRPr="00545E15">
              <w:t>/users/</w:t>
            </w:r>
            <w:r>
              <w:t xml:space="preserve">all  </w:t>
            </w:r>
            <w:r w:rsidRPr="00CB34A1">
              <w:rPr>
                <w:b/>
              </w:rPr>
              <w:t>or</w:t>
            </w:r>
            <w:r>
              <w:t xml:space="preserve">  /</w:t>
            </w:r>
            <w:proofErr w:type="spellStart"/>
            <w:r>
              <w:t>api</w:t>
            </w:r>
            <w:proofErr w:type="spellEnd"/>
            <w:r>
              <w:t>/users/</w:t>
            </w:r>
            <w:proofErr w:type="spellStart"/>
            <w:r>
              <w:t>all</w:t>
            </w:r>
            <w:r w:rsidRPr="00CB34A1">
              <w:t>?page</w:t>
            </w:r>
            <w:proofErr w:type="spellEnd"/>
            <w:r w:rsidRPr="00CB34A1">
              <w:t>=1&amp;pageSize=5</w:t>
            </w:r>
          </w:p>
        </w:tc>
        <w:tc>
          <w:tcPr>
            <w:tcW w:w="1016" w:type="dxa"/>
            <w:shd w:val="clear" w:color="auto" w:fill="auto"/>
          </w:tcPr>
          <w:p w:rsidR="00CB34A1" w:rsidRDefault="00CB34A1" w:rsidP="00E90EB7">
            <w:r>
              <w:t>GET</w:t>
            </w:r>
          </w:p>
        </w:tc>
      </w:tr>
      <w:tr w:rsidR="00CB34A1" w:rsidTr="00E90EB7">
        <w:tc>
          <w:tcPr>
            <w:tcW w:w="1951" w:type="dxa"/>
            <w:shd w:val="clear" w:color="auto" w:fill="auto"/>
          </w:tcPr>
          <w:p w:rsidR="00CB34A1" w:rsidRDefault="00CB34A1" w:rsidP="00E90EB7">
            <w:pPr>
              <w:spacing w:before="0" w:after="0"/>
              <w:jc w:val="left"/>
            </w:pPr>
            <w:r>
              <w:t xml:space="preserve">Request </w:t>
            </w:r>
            <w:r>
              <w:rPr>
                <w:i/>
              </w:rPr>
              <w:t>Header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CB34A1" w:rsidRDefault="00CB34A1" w:rsidP="00E90EB7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 Bearer </w:t>
            </w:r>
            <w:r>
              <w:t>deYtpuVHa4Ba-1t-….. _hdTI-1Pa-bNiASNQz "}</w:t>
            </w:r>
          </w:p>
        </w:tc>
      </w:tr>
      <w:tr w:rsidR="00CB34A1" w:rsidTr="00E90EB7">
        <w:tc>
          <w:tcPr>
            <w:tcW w:w="1951" w:type="dxa"/>
            <w:shd w:val="clear" w:color="auto" w:fill="auto"/>
          </w:tcPr>
          <w:p w:rsidR="00CB34A1" w:rsidRDefault="00CB34A1" w:rsidP="00E90EB7">
            <w:pPr>
              <w:spacing w:before="0" w:after="0"/>
            </w:pPr>
            <w:r>
              <w:t>Response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CB34A1" w:rsidRDefault="00CB34A1" w:rsidP="00CB34A1">
            <w:pPr>
              <w:spacing w:before="0" w:after="0"/>
            </w:pPr>
            <w:r>
              <w:t>[</w:t>
            </w:r>
          </w:p>
          <w:p w:rsidR="00CB34A1" w:rsidRDefault="00CB34A1" w:rsidP="00CB34A1">
            <w:pPr>
              <w:spacing w:before="0" w:after="0"/>
            </w:pPr>
            <w:r>
              <w:t xml:space="preserve">  {</w:t>
            </w:r>
          </w:p>
          <w:p w:rsidR="00CB34A1" w:rsidRDefault="00CB34A1" w:rsidP="00CB34A1">
            <w:pPr>
              <w:spacing w:before="0" w:after="0"/>
            </w:pPr>
            <w:r>
              <w:t xml:space="preserve">    Profile details…</w:t>
            </w:r>
          </w:p>
          <w:p w:rsidR="00CB34A1" w:rsidRDefault="00CB34A1" w:rsidP="00CB34A1">
            <w:pPr>
              <w:spacing w:before="0" w:after="0"/>
            </w:pPr>
            <w:r>
              <w:t xml:space="preserve">  },</w:t>
            </w:r>
          </w:p>
          <w:p w:rsidR="00CB34A1" w:rsidRDefault="00CB34A1" w:rsidP="00CB34A1">
            <w:pPr>
              <w:spacing w:before="0" w:after="0"/>
            </w:pPr>
            <w:r>
              <w:t>…</w:t>
            </w:r>
          </w:p>
          <w:p w:rsidR="00CB34A1" w:rsidRDefault="00CB34A1" w:rsidP="00CB34A1">
            <w:pPr>
              <w:spacing w:before="0" w:after="0"/>
            </w:pPr>
            <w:r>
              <w:t xml:space="preserve">  {</w:t>
            </w:r>
          </w:p>
          <w:p w:rsidR="00CB34A1" w:rsidRDefault="00CB34A1" w:rsidP="00CB34A1">
            <w:pPr>
              <w:spacing w:before="0" w:after="0"/>
            </w:pPr>
            <w:r>
              <w:t xml:space="preserve">    </w:t>
            </w:r>
            <w:r>
              <w:t>Profile details…</w:t>
            </w:r>
          </w:p>
          <w:p w:rsidR="00CB34A1" w:rsidRDefault="00CB34A1" w:rsidP="00CB34A1">
            <w:pPr>
              <w:spacing w:before="0" w:after="0"/>
            </w:pPr>
            <w:r>
              <w:t xml:space="preserve">  },</w:t>
            </w:r>
          </w:p>
          <w:p w:rsidR="00CB34A1" w:rsidRDefault="00CB34A1" w:rsidP="00CB34A1">
            <w:pPr>
              <w:spacing w:before="0" w:after="0"/>
            </w:pPr>
            <w:r>
              <w:t>]</w:t>
            </w:r>
          </w:p>
        </w:tc>
      </w:tr>
    </w:tbl>
    <w:p w:rsidR="00AA1EC3" w:rsidRDefault="006750CD" w:rsidP="00AA1EC3">
      <w:pPr>
        <w:rPr>
          <w:rFonts w:cs="Arial"/>
          <w:b/>
          <w:bCs/>
          <w:sz w:val="26"/>
          <w:szCs w:val="26"/>
        </w:rPr>
      </w:pPr>
      <w:r w:rsidRPr="00721E1B">
        <w:rPr>
          <w:rFonts w:cs="Arial"/>
          <w:b/>
          <w:bCs/>
          <w:sz w:val="26"/>
          <w:szCs w:val="26"/>
        </w:rPr>
        <w:lastRenderedPageBreak/>
        <w:t xml:space="preserve">User </w:t>
      </w:r>
      <w:r>
        <w:rPr>
          <w:rFonts w:cs="Arial"/>
          <w:b/>
          <w:bCs/>
          <w:sz w:val="26"/>
          <w:szCs w:val="26"/>
        </w:rPr>
        <w:t>Search</w:t>
      </w:r>
      <w:r w:rsidR="006E7034">
        <w:rPr>
          <w:rFonts w:cs="Arial"/>
          <w:b/>
          <w:bCs/>
          <w:sz w:val="26"/>
          <w:szCs w:val="26"/>
        </w:rPr>
        <w:t xml:space="preserve"> by sex &amp; age</w:t>
      </w:r>
    </w:p>
    <w:p w:rsidR="00AA1EC3" w:rsidRPr="00AA1EC3" w:rsidRDefault="00AA1EC3" w:rsidP="00AA1EC3">
      <w:pPr>
        <w:rPr>
          <w:rFonts w:cs="Arial"/>
          <w:b/>
          <w:bCs/>
          <w:sz w:val="26"/>
          <w:szCs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229"/>
        <w:gridCol w:w="1016"/>
      </w:tblGrid>
      <w:tr w:rsidR="00AA1EC3" w:rsidTr="00E90EB7">
        <w:tc>
          <w:tcPr>
            <w:tcW w:w="9180" w:type="dxa"/>
            <w:gridSpan w:val="2"/>
            <w:shd w:val="clear" w:color="auto" w:fill="auto"/>
          </w:tcPr>
          <w:p w:rsidR="00AA1EC3" w:rsidRDefault="00A86451" w:rsidP="00E90EB7">
            <w:proofErr w:type="spellStart"/>
            <w:r w:rsidRPr="00A86451">
              <w:t>api</w:t>
            </w:r>
            <w:proofErr w:type="spellEnd"/>
            <w:r w:rsidRPr="00A86451">
              <w:t>/users/</w:t>
            </w:r>
            <w:proofErr w:type="spellStart"/>
            <w:r w:rsidRPr="00A86451">
              <w:t>search</w:t>
            </w:r>
            <w:r w:rsidR="006E7034">
              <w:t>?sex</w:t>
            </w:r>
            <w:proofErr w:type="spellEnd"/>
            <w:r w:rsidR="006E7034">
              <w:t>=true</w:t>
            </w:r>
            <w:r w:rsidR="005157EB">
              <w:t xml:space="preserve"> or </w:t>
            </w:r>
            <w:proofErr w:type="spellStart"/>
            <w:r w:rsidR="005157EB" w:rsidRPr="005157EB">
              <w:t>api</w:t>
            </w:r>
            <w:proofErr w:type="spellEnd"/>
            <w:r w:rsidR="005157EB" w:rsidRPr="005157EB">
              <w:t>/users/</w:t>
            </w:r>
            <w:proofErr w:type="spellStart"/>
            <w:r w:rsidR="005157EB" w:rsidRPr="005157EB">
              <w:t>search?sex</w:t>
            </w:r>
            <w:proofErr w:type="spellEnd"/>
            <w:r w:rsidR="005157EB" w:rsidRPr="005157EB">
              <w:t>=</w:t>
            </w:r>
            <w:proofErr w:type="spellStart"/>
            <w:r w:rsidR="005157EB" w:rsidRPr="005157EB">
              <w:t>false&amp;ageStart</w:t>
            </w:r>
            <w:proofErr w:type="spellEnd"/>
            <w:r w:rsidR="005157EB" w:rsidRPr="005157EB">
              <w:t>=18&amp;ageEnd=25</w:t>
            </w:r>
          </w:p>
        </w:tc>
        <w:tc>
          <w:tcPr>
            <w:tcW w:w="1016" w:type="dxa"/>
            <w:shd w:val="clear" w:color="auto" w:fill="auto"/>
          </w:tcPr>
          <w:p w:rsidR="00AA1EC3" w:rsidRDefault="00AA1EC3" w:rsidP="00E90EB7">
            <w:r>
              <w:t>GET</w:t>
            </w:r>
          </w:p>
        </w:tc>
      </w:tr>
      <w:tr w:rsidR="00AA1EC3" w:rsidTr="00E90EB7">
        <w:tc>
          <w:tcPr>
            <w:tcW w:w="1951" w:type="dxa"/>
            <w:shd w:val="clear" w:color="auto" w:fill="auto"/>
          </w:tcPr>
          <w:p w:rsidR="00AA1EC3" w:rsidRDefault="00AA1EC3" w:rsidP="00E90EB7">
            <w:pPr>
              <w:spacing w:before="0" w:after="0"/>
              <w:jc w:val="left"/>
            </w:pPr>
            <w:r>
              <w:t xml:space="preserve">Request </w:t>
            </w:r>
            <w:r>
              <w:rPr>
                <w:i/>
              </w:rPr>
              <w:t>Header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AA1EC3" w:rsidRDefault="00AA1EC3" w:rsidP="00E90EB7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 Bearer </w:t>
            </w:r>
            <w:r>
              <w:t>deYtpuVHa4Ba-1t-….. _hdTI-1Pa-bNiASNQz "}</w:t>
            </w:r>
          </w:p>
        </w:tc>
      </w:tr>
      <w:tr w:rsidR="00AA1EC3" w:rsidTr="00E90EB7">
        <w:tc>
          <w:tcPr>
            <w:tcW w:w="1951" w:type="dxa"/>
            <w:shd w:val="clear" w:color="auto" w:fill="auto"/>
          </w:tcPr>
          <w:p w:rsidR="00AA1EC3" w:rsidRDefault="00AA1EC3" w:rsidP="00E90EB7">
            <w:pPr>
              <w:spacing w:before="0" w:after="0"/>
            </w:pPr>
            <w:r>
              <w:t>Response</w:t>
            </w:r>
          </w:p>
        </w:tc>
        <w:tc>
          <w:tcPr>
            <w:tcW w:w="8245" w:type="dxa"/>
            <w:gridSpan w:val="2"/>
            <w:shd w:val="clear" w:color="auto" w:fill="auto"/>
          </w:tcPr>
          <w:p w:rsidR="00AA1EC3" w:rsidRDefault="00AA1EC3" w:rsidP="00E90EB7">
            <w:pPr>
              <w:spacing w:before="0" w:after="0"/>
            </w:pPr>
            <w:r>
              <w:t>[</w:t>
            </w:r>
          </w:p>
          <w:p w:rsidR="00AA1EC3" w:rsidRDefault="00AA1EC3" w:rsidP="00E90EB7">
            <w:pPr>
              <w:spacing w:before="0" w:after="0"/>
            </w:pPr>
            <w:r>
              <w:t xml:space="preserve">  {</w:t>
            </w:r>
          </w:p>
          <w:p w:rsidR="00AA1EC3" w:rsidRDefault="005157EB" w:rsidP="00E90EB7">
            <w:pPr>
              <w:spacing w:before="0" w:after="0"/>
            </w:pPr>
            <w:r>
              <w:t xml:space="preserve"> </w:t>
            </w:r>
            <w:bookmarkStart w:id="0" w:name="_GoBack"/>
            <w:bookmarkEnd w:id="0"/>
            <w:r w:rsidR="006E7034">
              <w:t xml:space="preserve">If no </w:t>
            </w:r>
            <w:proofErr w:type="spellStart"/>
            <w:r w:rsidR="006E7034">
              <w:t>ageStart</w:t>
            </w:r>
            <w:proofErr w:type="spellEnd"/>
            <w:r w:rsidR="006E7034">
              <w:t xml:space="preserve"> &amp; </w:t>
            </w:r>
            <w:proofErr w:type="spellStart"/>
            <w:r w:rsidR="00FB17B8">
              <w:t>ageEnd</w:t>
            </w:r>
            <w:proofErr w:type="spellEnd"/>
            <w:r w:rsidR="00FB17B8">
              <w:t xml:space="preserve"> are passed in the query string the default is age &gt;=18, age &lt;100</w:t>
            </w:r>
          </w:p>
          <w:p w:rsidR="00AA1EC3" w:rsidRDefault="00AA1EC3" w:rsidP="00E90EB7">
            <w:pPr>
              <w:spacing w:before="0" w:after="0"/>
            </w:pPr>
            <w:r>
              <w:t xml:space="preserve">  },</w:t>
            </w:r>
          </w:p>
          <w:p w:rsidR="00AA1EC3" w:rsidRDefault="00AA1EC3" w:rsidP="00E90EB7">
            <w:pPr>
              <w:spacing w:before="0" w:after="0"/>
            </w:pPr>
            <w:r>
              <w:t>…</w:t>
            </w:r>
          </w:p>
          <w:p w:rsidR="00AA1EC3" w:rsidRDefault="00AA1EC3" w:rsidP="00E90EB7">
            <w:pPr>
              <w:spacing w:before="0" w:after="0"/>
            </w:pPr>
            <w:r>
              <w:t xml:space="preserve">  {</w:t>
            </w:r>
          </w:p>
          <w:p w:rsidR="00AA1EC3" w:rsidRDefault="00AA1EC3" w:rsidP="00E90EB7">
            <w:pPr>
              <w:spacing w:before="0" w:after="0"/>
            </w:pPr>
            <w:r>
              <w:t xml:space="preserve">    Profile details…</w:t>
            </w:r>
          </w:p>
          <w:p w:rsidR="00AA1EC3" w:rsidRDefault="00AA1EC3" w:rsidP="00E90EB7">
            <w:pPr>
              <w:spacing w:before="0" w:after="0"/>
            </w:pPr>
            <w:r>
              <w:t xml:space="preserve">  },</w:t>
            </w:r>
          </w:p>
          <w:p w:rsidR="00AA1EC3" w:rsidRDefault="00AA1EC3" w:rsidP="00E90EB7">
            <w:pPr>
              <w:spacing w:before="0" w:after="0"/>
            </w:pPr>
            <w:r>
              <w:t>]</w:t>
            </w:r>
          </w:p>
        </w:tc>
      </w:tr>
    </w:tbl>
    <w:p w:rsidR="00CD3E7B" w:rsidRPr="00721E1B" w:rsidRDefault="00CD3E7B" w:rsidP="001703CB">
      <w:pPr>
        <w:rPr>
          <w:rFonts w:cs="Arial"/>
          <w:b/>
          <w:bCs/>
          <w:sz w:val="26"/>
          <w:szCs w:val="26"/>
        </w:rPr>
      </w:pPr>
    </w:p>
    <w:sectPr w:rsidR="00CD3E7B" w:rsidRPr="00721E1B" w:rsidSect="00346BC7"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4D4" w:rsidRDefault="005134D4">
      <w:r>
        <w:separator/>
      </w:r>
    </w:p>
  </w:endnote>
  <w:endnote w:type="continuationSeparator" w:id="0">
    <w:p w:rsidR="005134D4" w:rsidRDefault="00513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80B" w:rsidRPr="000E532F" w:rsidRDefault="0065180B" w:rsidP="00084F57">
    <w:pPr>
      <w:spacing w:before="0" w:after="0"/>
      <w:rPr>
        <w:sz w:val="6"/>
        <w:szCs w:val="6"/>
      </w:rPr>
    </w:pPr>
  </w:p>
  <w:p w:rsidR="0065180B" w:rsidRPr="000E532F" w:rsidRDefault="0065180B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4D4" w:rsidRDefault="005134D4">
      <w:r>
        <w:separator/>
      </w:r>
    </w:p>
  </w:footnote>
  <w:footnote w:type="continuationSeparator" w:id="0">
    <w:p w:rsidR="005134D4" w:rsidRDefault="00513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31E4E"/>
    <w:multiLevelType w:val="hybridMultilevel"/>
    <w:tmpl w:val="9C90C7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BE17D5"/>
    <w:multiLevelType w:val="hybridMultilevel"/>
    <w:tmpl w:val="D1FE76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452E71"/>
    <w:multiLevelType w:val="hybridMultilevel"/>
    <w:tmpl w:val="F6384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297441"/>
    <w:multiLevelType w:val="hybridMultilevel"/>
    <w:tmpl w:val="4676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99D2BCF"/>
    <w:multiLevelType w:val="hybridMultilevel"/>
    <w:tmpl w:val="AE30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63F10"/>
    <w:multiLevelType w:val="hybridMultilevel"/>
    <w:tmpl w:val="1BB65DD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975BE5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D065C0"/>
    <w:multiLevelType w:val="hybridMultilevel"/>
    <w:tmpl w:val="A732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B73D0"/>
    <w:multiLevelType w:val="hybridMultilevel"/>
    <w:tmpl w:val="BB8EB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D74261"/>
    <w:multiLevelType w:val="hybridMultilevel"/>
    <w:tmpl w:val="84FE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0951C7"/>
    <w:multiLevelType w:val="hybridMultilevel"/>
    <w:tmpl w:val="E41E0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249CA"/>
    <w:multiLevelType w:val="hybridMultilevel"/>
    <w:tmpl w:val="0810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E30CCD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6A87C06"/>
    <w:multiLevelType w:val="hybridMultilevel"/>
    <w:tmpl w:val="AE3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04F08"/>
    <w:multiLevelType w:val="hybridMultilevel"/>
    <w:tmpl w:val="72E4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E39AC"/>
    <w:multiLevelType w:val="hybridMultilevel"/>
    <w:tmpl w:val="57A4AA0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9F482E2">
      <w:numFmt w:val="bullet"/>
      <w:lvlText w:val="-"/>
      <w:lvlJc w:val="left"/>
      <w:pPr>
        <w:tabs>
          <w:tab w:val="num" w:pos="1968"/>
        </w:tabs>
        <w:ind w:left="1968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688"/>
        </w:tabs>
        <w:ind w:left="268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408"/>
        </w:tabs>
        <w:ind w:left="340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128"/>
        </w:tabs>
        <w:ind w:left="412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848"/>
        </w:tabs>
        <w:ind w:left="484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568"/>
        </w:tabs>
        <w:ind w:left="556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288"/>
        </w:tabs>
        <w:ind w:left="628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008"/>
        </w:tabs>
        <w:ind w:left="7008" w:hanging="180"/>
      </w:pPr>
    </w:lvl>
  </w:abstractNum>
  <w:abstractNum w:abstractNumId="18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111D04"/>
    <w:multiLevelType w:val="hybridMultilevel"/>
    <w:tmpl w:val="C354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13C6C"/>
    <w:multiLevelType w:val="hybridMultilevel"/>
    <w:tmpl w:val="5C98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BB67F1"/>
    <w:multiLevelType w:val="hybridMultilevel"/>
    <w:tmpl w:val="982E8236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726361A"/>
    <w:multiLevelType w:val="hybridMultilevel"/>
    <w:tmpl w:val="7D72F97C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1062AC8"/>
    <w:multiLevelType w:val="hybridMultilevel"/>
    <w:tmpl w:val="4BC40D6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52542E51"/>
    <w:multiLevelType w:val="hybridMultilevel"/>
    <w:tmpl w:val="235CD6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4A50382"/>
    <w:multiLevelType w:val="hybridMultilevel"/>
    <w:tmpl w:val="A3CA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585725"/>
    <w:multiLevelType w:val="hybridMultilevel"/>
    <w:tmpl w:val="F580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88308A"/>
    <w:multiLevelType w:val="hybridMultilevel"/>
    <w:tmpl w:val="1AD6F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C83D3F"/>
    <w:multiLevelType w:val="hybridMultilevel"/>
    <w:tmpl w:val="AF14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F16446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3075006"/>
    <w:multiLevelType w:val="hybridMultilevel"/>
    <w:tmpl w:val="7B84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3224AC"/>
    <w:multiLevelType w:val="hybridMultilevel"/>
    <w:tmpl w:val="4C9A32AA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2">
    <w:nsid w:val="692158D2"/>
    <w:multiLevelType w:val="hybridMultilevel"/>
    <w:tmpl w:val="8C9A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E72097"/>
    <w:multiLevelType w:val="hybridMultilevel"/>
    <w:tmpl w:val="025CE674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934F62"/>
    <w:multiLevelType w:val="hybridMultilevel"/>
    <w:tmpl w:val="6168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E662F"/>
    <w:multiLevelType w:val="hybridMultilevel"/>
    <w:tmpl w:val="C6C4D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03C7ED9"/>
    <w:multiLevelType w:val="hybridMultilevel"/>
    <w:tmpl w:val="1B68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DB43A3"/>
    <w:multiLevelType w:val="hybridMultilevel"/>
    <w:tmpl w:val="032C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DF75DA"/>
    <w:multiLevelType w:val="hybridMultilevel"/>
    <w:tmpl w:val="F580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22"/>
  </w:num>
  <w:num w:numId="4">
    <w:abstractNumId w:val="33"/>
  </w:num>
  <w:num w:numId="5">
    <w:abstractNumId w:val="7"/>
  </w:num>
  <w:num w:numId="6">
    <w:abstractNumId w:val="3"/>
  </w:num>
  <w:num w:numId="7">
    <w:abstractNumId w:val="17"/>
  </w:num>
  <w:num w:numId="8">
    <w:abstractNumId w:val="31"/>
  </w:num>
  <w:num w:numId="9">
    <w:abstractNumId w:val="21"/>
  </w:num>
  <w:num w:numId="10">
    <w:abstractNumId w:val="37"/>
  </w:num>
  <w:num w:numId="11">
    <w:abstractNumId w:val="6"/>
  </w:num>
  <w:num w:numId="12">
    <w:abstractNumId w:val="11"/>
  </w:num>
  <w:num w:numId="13">
    <w:abstractNumId w:val="29"/>
  </w:num>
  <w:num w:numId="14">
    <w:abstractNumId w:val="27"/>
  </w:num>
  <w:num w:numId="15">
    <w:abstractNumId w:val="14"/>
  </w:num>
  <w:num w:numId="16">
    <w:abstractNumId w:val="8"/>
  </w:num>
  <w:num w:numId="17">
    <w:abstractNumId w:val="35"/>
  </w:num>
  <w:num w:numId="18">
    <w:abstractNumId w:val="2"/>
  </w:num>
  <w:num w:numId="19">
    <w:abstractNumId w:val="24"/>
  </w:num>
  <w:num w:numId="20">
    <w:abstractNumId w:val="12"/>
  </w:num>
  <w:num w:numId="21">
    <w:abstractNumId w:val="34"/>
  </w:num>
  <w:num w:numId="22">
    <w:abstractNumId w:val="0"/>
  </w:num>
  <w:num w:numId="23">
    <w:abstractNumId w:val="16"/>
  </w:num>
  <w:num w:numId="24">
    <w:abstractNumId w:val="36"/>
  </w:num>
  <w:num w:numId="25">
    <w:abstractNumId w:val="9"/>
  </w:num>
  <w:num w:numId="26">
    <w:abstractNumId w:val="10"/>
  </w:num>
  <w:num w:numId="27">
    <w:abstractNumId w:val="32"/>
  </w:num>
  <w:num w:numId="28">
    <w:abstractNumId w:val="4"/>
  </w:num>
  <w:num w:numId="29">
    <w:abstractNumId w:val="15"/>
  </w:num>
  <w:num w:numId="30">
    <w:abstractNumId w:val="28"/>
  </w:num>
  <w:num w:numId="31">
    <w:abstractNumId w:val="19"/>
  </w:num>
  <w:num w:numId="32">
    <w:abstractNumId w:val="20"/>
  </w:num>
  <w:num w:numId="33">
    <w:abstractNumId w:val="1"/>
  </w:num>
  <w:num w:numId="34">
    <w:abstractNumId w:val="38"/>
  </w:num>
  <w:num w:numId="35">
    <w:abstractNumId w:val="25"/>
  </w:num>
  <w:num w:numId="36">
    <w:abstractNumId w:val="13"/>
  </w:num>
  <w:num w:numId="37">
    <w:abstractNumId w:val="23"/>
  </w:num>
  <w:num w:numId="38">
    <w:abstractNumId w:val="30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0E78"/>
    <w:rsid w:val="00002108"/>
    <w:rsid w:val="0000262B"/>
    <w:rsid w:val="00002E09"/>
    <w:rsid w:val="00003A04"/>
    <w:rsid w:val="0000496E"/>
    <w:rsid w:val="00006A53"/>
    <w:rsid w:val="0001177D"/>
    <w:rsid w:val="0001594B"/>
    <w:rsid w:val="00016132"/>
    <w:rsid w:val="00017882"/>
    <w:rsid w:val="000244E6"/>
    <w:rsid w:val="00027702"/>
    <w:rsid w:val="0003034F"/>
    <w:rsid w:val="0003100F"/>
    <w:rsid w:val="00037245"/>
    <w:rsid w:val="00040F27"/>
    <w:rsid w:val="0004488C"/>
    <w:rsid w:val="000464FE"/>
    <w:rsid w:val="00054A42"/>
    <w:rsid w:val="00060751"/>
    <w:rsid w:val="000632CF"/>
    <w:rsid w:val="00063ABA"/>
    <w:rsid w:val="00067C88"/>
    <w:rsid w:val="000708C4"/>
    <w:rsid w:val="0007218C"/>
    <w:rsid w:val="00073EE1"/>
    <w:rsid w:val="000744D2"/>
    <w:rsid w:val="000768B9"/>
    <w:rsid w:val="00081B7B"/>
    <w:rsid w:val="000837DB"/>
    <w:rsid w:val="00084F57"/>
    <w:rsid w:val="000856A1"/>
    <w:rsid w:val="00086EE2"/>
    <w:rsid w:val="0009258D"/>
    <w:rsid w:val="000947CD"/>
    <w:rsid w:val="00094AFF"/>
    <w:rsid w:val="00094DEF"/>
    <w:rsid w:val="00094EC6"/>
    <w:rsid w:val="0009626F"/>
    <w:rsid w:val="00097FD2"/>
    <w:rsid w:val="000A0DC6"/>
    <w:rsid w:val="000A1EB0"/>
    <w:rsid w:val="000A2013"/>
    <w:rsid w:val="000A5A21"/>
    <w:rsid w:val="000A73A7"/>
    <w:rsid w:val="000A7C0A"/>
    <w:rsid w:val="000B15C1"/>
    <w:rsid w:val="000B2458"/>
    <w:rsid w:val="000B67E3"/>
    <w:rsid w:val="000C3973"/>
    <w:rsid w:val="000C4700"/>
    <w:rsid w:val="000C7400"/>
    <w:rsid w:val="000D5E91"/>
    <w:rsid w:val="000D7F5E"/>
    <w:rsid w:val="000E3179"/>
    <w:rsid w:val="000E341B"/>
    <w:rsid w:val="000E3BE2"/>
    <w:rsid w:val="000E4013"/>
    <w:rsid w:val="000E4389"/>
    <w:rsid w:val="000E532F"/>
    <w:rsid w:val="000E60EB"/>
    <w:rsid w:val="000E6EA7"/>
    <w:rsid w:val="000F028A"/>
    <w:rsid w:val="000F053D"/>
    <w:rsid w:val="000F0CE0"/>
    <w:rsid w:val="000F411F"/>
    <w:rsid w:val="000F438B"/>
    <w:rsid w:val="000F782F"/>
    <w:rsid w:val="00100423"/>
    <w:rsid w:val="00100A8C"/>
    <w:rsid w:val="00101E6D"/>
    <w:rsid w:val="00106638"/>
    <w:rsid w:val="00106D20"/>
    <w:rsid w:val="00113475"/>
    <w:rsid w:val="0011560B"/>
    <w:rsid w:val="0011599F"/>
    <w:rsid w:val="00115ECB"/>
    <w:rsid w:val="00116CB5"/>
    <w:rsid w:val="00120352"/>
    <w:rsid w:val="00120857"/>
    <w:rsid w:val="00121461"/>
    <w:rsid w:val="00130761"/>
    <w:rsid w:val="00131938"/>
    <w:rsid w:val="001323A5"/>
    <w:rsid w:val="00133DE0"/>
    <w:rsid w:val="00134C58"/>
    <w:rsid w:val="00135D2F"/>
    <w:rsid w:val="001361AB"/>
    <w:rsid w:val="00136819"/>
    <w:rsid w:val="00137012"/>
    <w:rsid w:val="00140544"/>
    <w:rsid w:val="001411D1"/>
    <w:rsid w:val="00142932"/>
    <w:rsid w:val="00143F64"/>
    <w:rsid w:val="00145072"/>
    <w:rsid w:val="00150A17"/>
    <w:rsid w:val="00152F22"/>
    <w:rsid w:val="00154C6A"/>
    <w:rsid w:val="00155FED"/>
    <w:rsid w:val="00160640"/>
    <w:rsid w:val="00160D57"/>
    <w:rsid w:val="00161FED"/>
    <w:rsid w:val="0016217A"/>
    <w:rsid w:val="00163B81"/>
    <w:rsid w:val="00164C4B"/>
    <w:rsid w:val="00164F10"/>
    <w:rsid w:val="0016604C"/>
    <w:rsid w:val="00166A8E"/>
    <w:rsid w:val="001701ED"/>
    <w:rsid w:val="001703CB"/>
    <w:rsid w:val="00175497"/>
    <w:rsid w:val="00175A90"/>
    <w:rsid w:val="0017625F"/>
    <w:rsid w:val="0017641F"/>
    <w:rsid w:val="00177BB2"/>
    <w:rsid w:val="0018102B"/>
    <w:rsid w:val="00186FFD"/>
    <w:rsid w:val="00190325"/>
    <w:rsid w:val="00193E4B"/>
    <w:rsid w:val="00194037"/>
    <w:rsid w:val="00195B2B"/>
    <w:rsid w:val="00195FD2"/>
    <w:rsid w:val="00196928"/>
    <w:rsid w:val="00196CE8"/>
    <w:rsid w:val="00197043"/>
    <w:rsid w:val="001977E4"/>
    <w:rsid w:val="00197E64"/>
    <w:rsid w:val="001A1596"/>
    <w:rsid w:val="001A1B18"/>
    <w:rsid w:val="001B0D16"/>
    <w:rsid w:val="001B1D34"/>
    <w:rsid w:val="001B239F"/>
    <w:rsid w:val="001B3EAE"/>
    <w:rsid w:val="001C3C98"/>
    <w:rsid w:val="001C49CC"/>
    <w:rsid w:val="001C56CE"/>
    <w:rsid w:val="001C5869"/>
    <w:rsid w:val="001C6925"/>
    <w:rsid w:val="001D0C70"/>
    <w:rsid w:val="001D1B50"/>
    <w:rsid w:val="001D4FFC"/>
    <w:rsid w:val="001D6337"/>
    <w:rsid w:val="001D6940"/>
    <w:rsid w:val="001E01A1"/>
    <w:rsid w:val="001E139B"/>
    <w:rsid w:val="001E177B"/>
    <w:rsid w:val="001E203D"/>
    <w:rsid w:val="001E3C13"/>
    <w:rsid w:val="001E5F0E"/>
    <w:rsid w:val="001E61E3"/>
    <w:rsid w:val="001E699B"/>
    <w:rsid w:val="001F0AFA"/>
    <w:rsid w:val="001F23C7"/>
    <w:rsid w:val="001F39FF"/>
    <w:rsid w:val="001F7CD7"/>
    <w:rsid w:val="0020483E"/>
    <w:rsid w:val="00205D23"/>
    <w:rsid w:val="00212EF2"/>
    <w:rsid w:val="00213EAA"/>
    <w:rsid w:val="00214C22"/>
    <w:rsid w:val="00215A3C"/>
    <w:rsid w:val="002202B5"/>
    <w:rsid w:val="00221B74"/>
    <w:rsid w:val="002240A9"/>
    <w:rsid w:val="00226172"/>
    <w:rsid w:val="00226236"/>
    <w:rsid w:val="00227DC9"/>
    <w:rsid w:val="002316C7"/>
    <w:rsid w:val="00233713"/>
    <w:rsid w:val="00235D6F"/>
    <w:rsid w:val="002363EE"/>
    <w:rsid w:val="0023755A"/>
    <w:rsid w:val="002376AF"/>
    <w:rsid w:val="00237955"/>
    <w:rsid w:val="00241772"/>
    <w:rsid w:val="00242A51"/>
    <w:rsid w:val="00244834"/>
    <w:rsid w:val="00245193"/>
    <w:rsid w:val="00252230"/>
    <w:rsid w:val="00253DE3"/>
    <w:rsid w:val="00255939"/>
    <w:rsid w:val="00256E0A"/>
    <w:rsid w:val="00257FF7"/>
    <w:rsid w:val="00261720"/>
    <w:rsid w:val="00262E1A"/>
    <w:rsid w:val="00263A39"/>
    <w:rsid w:val="002669B2"/>
    <w:rsid w:val="00266C67"/>
    <w:rsid w:val="002676A6"/>
    <w:rsid w:val="002705A3"/>
    <w:rsid w:val="0027273B"/>
    <w:rsid w:val="002751FB"/>
    <w:rsid w:val="002771DD"/>
    <w:rsid w:val="00280D9B"/>
    <w:rsid w:val="002827AE"/>
    <w:rsid w:val="00284B63"/>
    <w:rsid w:val="0028500F"/>
    <w:rsid w:val="00285E06"/>
    <w:rsid w:val="00294188"/>
    <w:rsid w:val="00296294"/>
    <w:rsid w:val="0029629E"/>
    <w:rsid w:val="00296904"/>
    <w:rsid w:val="00297B74"/>
    <w:rsid w:val="002A1B26"/>
    <w:rsid w:val="002A5648"/>
    <w:rsid w:val="002A59CF"/>
    <w:rsid w:val="002A76A6"/>
    <w:rsid w:val="002B0084"/>
    <w:rsid w:val="002B0CAC"/>
    <w:rsid w:val="002B22A7"/>
    <w:rsid w:val="002B2FFA"/>
    <w:rsid w:val="002B3CCF"/>
    <w:rsid w:val="002B59FB"/>
    <w:rsid w:val="002B61B3"/>
    <w:rsid w:val="002B6B03"/>
    <w:rsid w:val="002B7C43"/>
    <w:rsid w:val="002C03B5"/>
    <w:rsid w:val="002C4530"/>
    <w:rsid w:val="002D35DE"/>
    <w:rsid w:val="002D3B22"/>
    <w:rsid w:val="002D4838"/>
    <w:rsid w:val="002D5277"/>
    <w:rsid w:val="002D651C"/>
    <w:rsid w:val="002E07B3"/>
    <w:rsid w:val="002E0DA4"/>
    <w:rsid w:val="002E152B"/>
    <w:rsid w:val="002E53F2"/>
    <w:rsid w:val="002F3F03"/>
    <w:rsid w:val="002F554D"/>
    <w:rsid w:val="003021C8"/>
    <w:rsid w:val="00303D27"/>
    <w:rsid w:val="00307F24"/>
    <w:rsid w:val="00310CBA"/>
    <w:rsid w:val="0031123A"/>
    <w:rsid w:val="003149A7"/>
    <w:rsid w:val="00317C97"/>
    <w:rsid w:val="00317D59"/>
    <w:rsid w:val="003219B5"/>
    <w:rsid w:val="003255B8"/>
    <w:rsid w:val="0032617B"/>
    <w:rsid w:val="00326CFD"/>
    <w:rsid w:val="00326E8A"/>
    <w:rsid w:val="00326F42"/>
    <w:rsid w:val="00332D6C"/>
    <w:rsid w:val="00332F2F"/>
    <w:rsid w:val="00335C59"/>
    <w:rsid w:val="00340777"/>
    <w:rsid w:val="003424E0"/>
    <w:rsid w:val="00346BC7"/>
    <w:rsid w:val="0034747A"/>
    <w:rsid w:val="00347521"/>
    <w:rsid w:val="00351293"/>
    <w:rsid w:val="003523BE"/>
    <w:rsid w:val="00354EA1"/>
    <w:rsid w:val="00362213"/>
    <w:rsid w:val="00366369"/>
    <w:rsid w:val="00367210"/>
    <w:rsid w:val="0037271F"/>
    <w:rsid w:val="003727C8"/>
    <w:rsid w:val="00372F20"/>
    <w:rsid w:val="00374CC2"/>
    <w:rsid w:val="00376A7E"/>
    <w:rsid w:val="00381BA1"/>
    <w:rsid w:val="0038312F"/>
    <w:rsid w:val="00383A63"/>
    <w:rsid w:val="00385171"/>
    <w:rsid w:val="00385967"/>
    <w:rsid w:val="00385A31"/>
    <w:rsid w:val="003879E3"/>
    <w:rsid w:val="00387F13"/>
    <w:rsid w:val="00390E5A"/>
    <w:rsid w:val="0039196C"/>
    <w:rsid w:val="0039300C"/>
    <w:rsid w:val="00393C31"/>
    <w:rsid w:val="00394B78"/>
    <w:rsid w:val="00395CC3"/>
    <w:rsid w:val="003A1357"/>
    <w:rsid w:val="003A2DD4"/>
    <w:rsid w:val="003A37A1"/>
    <w:rsid w:val="003A3FD8"/>
    <w:rsid w:val="003A4E1C"/>
    <w:rsid w:val="003A53F6"/>
    <w:rsid w:val="003B06AD"/>
    <w:rsid w:val="003B2380"/>
    <w:rsid w:val="003B2C01"/>
    <w:rsid w:val="003B74B9"/>
    <w:rsid w:val="003C0049"/>
    <w:rsid w:val="003C3C45"/>
    <w:rsid w:val="003C4084"/>
    <w:rsid w:val="003C4DFA"/>
    <w:rsid w:val="003C60D5"/>
    <w:rsid w:val="003C7591"/>
    <w:rsid w:val="003D01BC"/>
    <w:rsid w:val="003D1844"/>
    <w:rsid w:val="003D2819"/>
    <w:rsid w:val="003D61B4"/>
    <w:rsid w:val="003E1AE4"/>
    <w:rsid w:val="003E34D7"/>
    <w:rsid w:val="003E38B5"/>
    <w:rsid w:val="003E4019"/>
    <w:rsid w:val="003E59D4"/>
    <w:rsid w:val="003F0DBA"/>
    <w:rsid w:val="003F3A33"/>
    <w:rsid w:val="003F52D8"/>
    <w:rsid w:val="003F7974"/>
    <w:rsid w:val="00401CFA"/>
    <w:rsid w:val="00405C35"/>
    <w:rsid w:val="00406D31"/>
    <w:rsid w:val="00410206"/>
    <w:rsid w:val="00410D19"/>
    <w:rsid w:val="004120F7"/>
    <w:rsid w:val="00416698"/>
    <w:rsid w:val="00416B63"/>
    <w:rsid w:val="00416F30"/>
    <w:rsid w:val="00421FEF"/>
    <w:rsid w:val="00422A77"/>
    <w:rsid w:val="004245BD"/>
    <w:rsid w:val="00425C8B"/>
    <w:rsid w:val="00431B94"/>
    <w:rsid w:val="00435081"/>
    <w:rsid w:val="004403BF"/>
    <w:rsid w:val="004405F5"/>
    <w:rsid w:val="00442C71"/>
    <w:rsid w:val="004432B5"/>
    <w:rsid w:val="00443400"/>
    <w:rsid w:val="00443ABD"/>
    <w:rsid w:val="004448F3"/>
    <w:rsid w:val="004452F2"/>
    <w:rsid w:val="0044593E"/>
    <w:rsid w:val="0044786E"/>
    <w:rsid w:val="00451C75"/>
    <w:rsid w:val="00452455"/>
    <w:rsid w:val="00453DCB"/>
    <w:rsid w:val="00453FD0"/>
    <w:rsid w:val="0045405F"/>
    <w:rsid w:val="00456A64"/>
    <w:rsid w:val="00460E19"/>
    <w:rsid w:val="0046113A"/>
    <w:rsid w:val="00461F51"/>
    <w:rsid w:val="004641D8"/>
    <w:rsid w:val="00464689"/>
    <w:rsid w:val="00465737"/>
    <w:rsid w:val="0046698D"/>
    <w:rsid w:val="00467E8E"/>
    <w:rsid w:val="00467F64"/>
    <w:rsid w:val="00470970"/>
    <w:rsid w:val="00484FFE"/>
    <w:rsid w:val="00493328"/>
    <w:rsid w:val="004953E7"/>
    <w:rsid w:val="00495A0B"/>
    <w:rsid w:val="00495A17"/>
    <w:rsid w:val="00496433"/>
    <w:rsid w:val="004977A2"/>
    <w:rsid w:val="004A1D45"/>
    <w:rsid w:val="004A2371"/>
    <w:rsid w:val="004A33DE"/>
    <w:rsid w:val="004A3D25"/>
    <w:rsid w:val="004A4ACB"/>
    <w:rsid w:val="004A51A2"/>
    <w:rsid w:val="004A5361"/>
    <w:rsid w:val="004A6FC5"/>
    <w:rsid w:val="004B02A0"/>
    <w:rsid w:val="004B16E5"/>
    <w:rsid w:val="004B189F"/>
    <w:rsid w:val="004B2156"/>
    <w:rsid w:val="004B2B5A"/>
    <w:rsid w:val="004B3FB4"/>
    <w:rsid w:val="004B65C0"/>
    <w:rsid w:val="004B6C2E"/>
    <w:rsid w:val="004B7C5F"/>
    <w:rsid w:val="004C09C9"/>
    <w:rsid w:val="004D0809"/>
    <w:rsid w:val="004D29FB"/>
    <w:rsid w:val="004D2AE2"/>
    <w:rsid w:val="004D37C3"/>
    <w:rsid w:val="004D3C93"/>
    <w:rsid w:val="004D4788"/>
    <w:rsid w:val="004D61FA"/>
    <w:rsid w:val="004D7FC3"/>
    <w:rsid w:val="004E1960"/>
    <w:rsid w:val="004E2966"/>
    <w:rsid w:val="004E3BE4"/>
    <w:rsid w:val="004E635C"/>
    <w:rsid w:val="004E694B"/>
    <w:rsid w:val="004F07FC"/>
    <w:rsid w:val="004F46CE"/>
    <w:rsid w:val="004F5940"/>
    <w:rsid w:val="004F6E31"/>
    <w:rsid w:val="00502A78"/>
    <w:rsid w:val="0050413C"/>
    <w:rsid w:val="005060B1"/>
    <w:rsid w:val="00510AC2"/>
    <w:rsid w:val="0051123A"/>
    <w:rsid w:val="00512996"/>
    <w:rsid w:val="005134D4"/>
    <w:rsid w:val="00514B89"/>
    <w:rsid w:val="0051511D"/>
    <w:rsid w:val="005157EB"/>
    <w:rsid w:val="00516D6A"/>
    <w:rsid w:val="00522427"/>
    <w:rsid w:val="00522A92"/>
    <w:rsid w:val="00525B17"/>
    <w:rsid w:val="00532E62"/>
    <w:rsid w:val="005342D4"/>
    <w:rsid w:val="0053481E"/>
    <w:rsid w:val="00534C0F"/>
    <w:rsid w:val="00534DAC"/>
    <w:rsid w:val="005350D0"/>
    <w:rsid w:val="0053698C"/>
    <w:rsid w:val="00536A0B"/>
    <w:rsid w:val="00536FFD"/>
    <w:rsid w:val="00541D06"/>
    <w:rsid w:val="00542DE8"/>
    <w:rsid w:val="00545DFD"/>
    <w:rsid w:val="00545E15"/>
    <w:rsid w:val="00547374"/>
    <w:rsid w:val="00551541"/>
    <w:rsid w:val="00551F50"/>
    <w:rsid w:val="00553576"/>
    <w:rsid w:val="0055499C"/>
    <w:rsid w:val="005555BA"/>
    <w:rsid w:val="00555AB7"/>
    <w:rsid w:val="0055728F"/>
    <w:rsid w:val="0056070C"/>
    <w:rsid w:val="0056159D"/>
    <w:rsid w:val="00561A12"/>
    <w:rsid w:val="0056291C"/>
    <w:rsid w:val="00563171"/>
    <w:rsid w:val="005668A0"/>
    <w:rsid w:val="00571AAE"/>
    <w:rsid w:val="00573827"/>
    <w:rsid w:val="00576FA9"/>
    <w:rsid w:val="00577E0E"/>
    <w:rsid w:val="00581C2D"/>
    <w:rsid w:val="0058345B"/>
    <w:rsid w:val="00591046"/>
    <w:rsid w:val="00592A14"/>
    <w:rsid w:val="00592E5E"/>
    <w:rsid w:val="00593AC5"/>
    <w:rsid w:val="00595492"/>
    <w:rsid w:val="00595DE1"/>
    <w:rsid w:val="005A0074"/>
    <w:rsid w:val="005A0AD9"/>
    <w:rsid w:val="005A3ED6"/>
    <w:rsid w:val="005A6707"/>
    <w:rsid w:val="005A78B2"/>
    <w:rsid w:val="005B0EDB"/>
    <w:rsid w:val="005B1E68"/>
    <w:rsid w:val="005B324D"/>
    <w:rsid w:val="005B4608"/>
    <w:rsid w:val="005B47AB"/>
    <w:rsid w:val="005C2402"/>
    <w:rsid w:val="005C47E0"/>
    <w:rsid w:val="005C51F9"/>
    <w:rsid w:val="005D318A"/>
    <w:rsid w:val="005D5291"/>
    <w:rsid w:val="005D69D2"/>
    <w:rsid w:val="005E3BC5"/>
    <w:rsid w:val="005E3FD3"/>
    <w:rsid w:val="005E4B51"/>
    <w:rsid w:val="005E4BB5"/>
    <w:rsid w:val="005F1B19"/>
    <w:rsid w:val="005F1C35"/>
    <w:rsid w:val="005F4CDC"/>
    <w:rsid w:val="005F6C03"/>
    <w:rsid w:val="005F7165"/>
    <w:rsid w:val="0060257B"/>
    <w:rsid w:val="006047CB"/>
    <w:rsid w:val="0060552E"/>
    <w:rsid w:val="00610948"/>
    <w:rsid w:val="00616133"/>
    <w:rsid w:val="00621AE0"/>
    <w:rsid w:val="00621B36"/>
    <w:rsid w:val="00621D37"/>
    <w:rsid w:val="006245D3"/>
    <w:rsid w:val="00625A53"/>
    <w:rsid w:val="00626978"/>
    <w:rsid w:val="00630E47"/>
    <w:rsid w:val="006321D7"/>
    <w:rsid w:val="0063346D"/>
    <w:rsid w:val="00635A41"/>
    <w:rsid w:val="00636A55"/>
    <w:rsid w:val="0064132C"/>
    <w:rsid w:val="00642789"/>
    <w:rsid w:val="00643A04"/>
    <w:rsid w:val="00644C7C"/>
    <w:rsid w:val="00645258"/>
    <w:rsid w:val="006452B1"/>
    <w:rsid w:val="00646953"/>
    <w:rsid w:val="00647AF5"/>
    <w:rsid w:val="00650DE0"/>
    <w:rsid w:val="0065180B"/>
    <w:rsid w:val="0065273B"/>
    <w:rsid w:val="00653AB4"/>
    <w:rsid w:val="006541F5"/>
    <w:rsid w:val="00655247"/>
    <w:rsid w:val="0065527D"/>
    <w:rsid w:val="00656BC3"/>
    <w:rsid w:val="00657424"/>
    <w:rsid w:val="00661D25"/>
    <w:rsid w:val="006637B3"/>
    <w:rsid w:val="00666A2B"/>
    <w:rsid w:val="00667757"/>
    <w:rsid w:val="0067487F"/>
    <w:rsid w:val="006750CD"/>
    <w:rsid w:val="00676018"/>
    <w:rsid w:val="00677E85"/>
    <w:rsid w:val="00680F47"/>
    <w:rsid w:val="006816F8"/>
    <w:rsid w:val="00681ACE"/>
    <w:rsid w:val="00681F21"/>
    <w:rsid w:val="006852F8"/>
    <w:rsid w:val="00686AC1"/>
    <w:rsid w:val="00686C44"/>
    <w:rsid w:val="00687B39"/>
    <w:rsid w:val="00690A92"/>
    <w:rsid w:val="006919EB"/>
    <w:rsid w:val="00692EBF"/>
    <w:rsid w:val="00693DBA"/>
    <w:rsid w:val="006949B6"/>
    <w:rsid w:val="0069644F"/>
    <w:rsid w:val="00697A5E"/>
    <w:rsid w:val="006A0467"/>
    <w:rsid w:val="006A05BD"/>
    <w:rsid w:val="006A11BD"/>
    <w:rsid w:val="006A1949"/>
    <w:rsid w:val="006A3D68"/>
    <w:rsid w:val="006A6E67"/>
    <w:rsid w:val="006A7547"/>
    <w:rsid w:val="006B01AC"/>
    <w:rsid w:val="006B1629"/>
    <w:rsid w:val="006B1DC4"/>
    <w:rsid w:val="006B2556"/>
    <w:rsid w:val="006B2BD2"/>
    <w:rsid w:val="006B3226"/>
    <w:rsid w:val="006B3408"/>
    <w:rsid w:val="006B3E74"/>
    <w:rsid w:val="006B658C"/>
    <w:rsid w:val="006C24BA"/>
    <w:rsid w:val="006C32A1"/>
    <w:rsid w:val="006C371F"/>
    <w:rsid w:val="006C68A0"/>
    <w:rsid w:val="006D1994"/>
    <w:rsid w:val="006D29D0"/>
    <w:rsid w:val="006D3B69"/>
    <w:rsid w:val="006D5926"/>
    <w:rsid w:val="006D6E4F"/>
    <w:rsid w:val="006E0199"/>
    <w:rsid w:val="006E2AC3"/>
    <w:rsid w:val="006E43C1"/>
    <w:rsid w:val="006E4D8C"/>
    <w:rsid w:val="006E65B8"/>
    <w:rsid w:val="006E68C6"/>
    <w:rsid w:val="006E7034"/>
    <w:rsid w:val="006F0B5B"/>
    <w:rsid w:val="006F142E"/>
    <w:rsid w:val="006F2E55"/>
    <w:rsid w:val="006F356C"/>
    <w:rsid w:val="006F4388"/>
    <w:rsid w:val="006F4610"/>
    <w:rsid w:val="006F57C1"/>
    <w:rsid w:val="00703ED2"/>
    <w:rsid w:val="00704C5D"/>
    <w:rsid w:val="00705C25"/>
    <w:rsid w:val="00706744"/>
    <w:rsid w:val="007079C8"/>
    <w:rsid w:val="00707F08"/>
    <w:rsid w:val="00711AF0"/>
    <w:rsid w:val="0071580A"/>
    <w:rsid w:val="0071682C"/>
    <w:rsid w:val="00721023"/>
    <w:rsid w:val="00721E1B"/>
    <w:rsid w:val="007224C0"/>
    <w:rsid w:val="00722D34"/>
    <w:rsid w:val="0072411A"/>
    <w:rsid w:val="0072419C"/>
    <w:rsid w:val="00725119"/>
    <w:rsid w:val="00725391"/>
    <w:rsid w:val="007255BC"/>
    <w:rsid w:val="007256D9"/>
    <w:rsid w:val="00726468"/>
    <w:rsid w:val="00736652"/>
    <w:rsid w:val="007378D5"/>
    <w:rsid w:val="00740DB9"/>
    <w:rsid w:val="00741AFA"/>
    <w:rsid w:val="00741DFC"/>
    <w:rsid w:val="00742635"/>
    <w:rsid w:val="00744B9B"/>
    <w:rsid w:val="00744CF8"/>
    <w:rsid w:val="00745D54"/>
    <w:rsid w:val="00747327"/>
    <w:rsid w:val="007513E3"/>
    <w:rsid w:val="007515B1"/>
    <w:rsid w:val="007521AA"/>
    <w:rsid w:val="00753A81"/>
    <w:rsid w:val="00754203"/>
    <w:rsid w:val="007542A5"/>
    <w:rsid w:val="0075481B"/>
    <w:rsid w:val="00755219"/>
    <w:rsid w:val="007556D8"/>
    <w:rsid w:val="00755A64"/>
    <w:rsid w:val="00756496"/>
    <w:rsid w:val="00762C39"/>
    <w:rsid w:val="00766136"/>
    <w:rsid w:val="00766ABA"/>
    <w:rsid w:val="0076714B"/>
    <w:rsid w:val="007672E2"/>
    <w:rsid w:val="00770DA3"/>
    <w:rsid w:val="007728A2"/>
    <w:rsid w:val="00772F9C"/>
    <w:rsid w:val="00774CAB"/>
    <w:rsid w:val="007818A6"/>
    <w:rsid w:val="0078457C"/>
    <w:rsid w:val="00786CE9"/>
    <w:rsid w:val="00790B8C"/>
    <w:rsid w:val="007912CD"/>
    <w:rsid w:val="007914E0"/>
    <w:rsid w:val="00792855"/>
    <w:rsid w:val="0079472D"/>
    <w:rsid w:val="00795937"/>
    <w:rsid w:val="00795D89"/>
    <w:rsid w:val="007A183A"/>
    <w:rsid w:val="007A4CF4"/>
    <w:rsid w:val="007A5180"/>
    <w:rsid w:val="007A6701"/>
    <w:rsid w:val="007B0ACC"/>
    <w:rsid w:val="007B1475"/>
    <w:rsid w:val="007B1733"/>
    <w:rsid w:val="007B2F61"/>
    <w:rsid w:val="007B72A9"/>
    <w:rsid w:val="007C19E8"/>
    <w:rsid w:val="007C243B"/>
    <w:rsid w:val="007C4F24"/>
    <w:rsid w:val="007C4F57"/>
    <w:rsid w:val="007C5AF2"/>
    <w:rsid w:val="007C5BD1"/>
    <w:rsid w:val="007C6C48"/>
    <w:rsid w:val="007C7061"/>
    <w:rsid w:val="007D13CE"/>
    <w:rsid w:val="007D7773"/>
    <w:rsid w:val="007D7A26"/>
    <w:rsid w:val="007E16E3"/>
    <w:rsid w:val="007E22E7"/>
    <w:rsid w:val="007E423C"/>
    <w:rsid w:val="007F193F"/>
    <w:rsid w:val="007F1DC3"/>
    <w:rsid w:val="007F32D4"/>
    <w:rsid w:val="007F731F"/>
    <w:rsid w:val="00801ADC"/>
    <w:rsid w:val="00801E00"/>
    <w:rsid w:val="008038FF"/>
    <w:rsid w:val="00807F1A"/>
    <w:rsid w:val="008101CD"/>
    <w:rsid w:val="008107CF"/>
    <w:rsid w:val="0081100E"/>
    <w:rsid w:val="00811DED"/>
    <w:rsid w:val="008123ED"/>
    <w:rsid w:val="0081538D"/>
    <w:rsid w:val="0081599A"/>
    <w:rsid w:val="00820CDD"/>
    <w:rsid w:val="008233A1"/>
    <w:rsid w:val="00834339"/>
    <w:rsid w:val="008343F1"/>
    <w:rsid w:val="00835C44"/>
    <w:rsid w:val="00835EF8"/>
    <w:rsid w:val="00836805"/>
    <w:rsid w:val="0084187F"/>
    <w:rsid w:val="00841B19"/>
    <w:rsid w:val="00842F47"/>
    <w:rsid w:val="008432A5"/>
    <w:rsid w:val="008432E9"/>
    <w:rsid w:val="00845665"/>
    <w:rsid w:val="00847872"/>
    <w:rsid w:val="00855399"/>
    <w:rsid w:val="00863577"/>
    <w:rsid w:val="00864F47"/>
    <w:rsid w:val="0086633A"/>
    <w:rsid w:val="00866F3B"/>
    <w:rsid w:val="00866FF7"/>
    <w:rsid w:val="0087049B"/>
    <w:rsid w:val="008718B7"/>
    <w:rsid w:val="00871FEC"/>
    <w:rsid w:val="0087304B"/>
    <w:rsid w:val="00874676"/>
    <w:rsid w:val="00875700"/>
    <w:rsid w:val="00875C1B"/>
    <w:rsid w:val="0088053A"/>
    <w:rsid w:val="008812E6"/>
    <w:rsid w:val="008813B0"/>
    <w:rsid w:val="0088170B"/>
    <w:rsid w:val="00882648"/>
    <w:rsid w:val="0088292A"/>
    <w:rsid w:val="00882DA7"/>
    <w:rsid w:val="008836F5"/>
    <w:rsid w:val="00883D78"/>
    <w:rsid w:val="00883E25"/>
    <w:rsid w:val="0088744F"/>
    <w:rsid w:val="0088751B"/>
    <w:rsid w:val="00887C7D"/>
    <w:rsid w:val="00891A63"/>
    <w:rsid w:val="00892DA3"/>
    <w:rsid w:val="00893A1A"/>
    <w:rsid w:val="0089462B"/>
    <w:rsid w:val="00894CD3"/>
    <w:rsid w:val="00896823"/>
    <w:rsid w:val="00897551"/>
    <w:rsid w:val="00897DD6"/>
    <w:rsid w:val="008A0195"/>
    <w:rsid w:val="008A2638"/>
    <w:rsid w:val="008A2751"/>
    <w:rsid w:val="008A2D58"/>
    <w:rsid w:val="008A4014"/>
    <w:rsid w:val="008A4AFB"/>
    <w:rsid w:val="008A5CCB"/>
    <w:rsid w:val="008B00E0"/>
    <w:rsid w:val="008B2885"/>
    <w:rsid w:val="008B5BC1"/>
    <w:rsid w:val="008B5C90"/>
    <w:rsid w:val="008B7307"/>
    <w:rsid w:val="008C09C8"/>
    <w:rsid w:val="008C0E22"/>
    <w:rsid w:val="008C252D"/>
    <w:rsid w:val="008C6185"/>
    <w:rsid w:val="008D0825"/>
    <w:rsid w:val="008D1995"/>
    <w:rsid w:val="008D212B"/>
    <w:rsid w:val="008D3C1F"/>
    <w:rsid w:val="008D4936"/>
    <w:rsid w:val="008D4FAC"/>
    <w:rsid w:val="008D5E1B"/>
    <w:rsid w:val="008D72CF"/>
    <w:rsid w:val="008E2146"/>
    <w:rsid w:val="008E6290"/>
    <w:rsid w:val="008E7AE3"/>
    <w:rsid w:val="008E7B50"/>
    <w:rsid w:val="008E7CAE"/>
    <w:rsid w:val="008F40FD"/>
    <w:rsid w:val="008F4EC0"/>
    <w:rsid w:val="008F5256"/>
    <w:rsid w:val="008F5B04"/>
    <w:rsid w:val="008F693F"/>
    <w:rsid w:val="00902ED2"/>
    <w:rsid w:val="00902F01"/>
    <w:rsid w:val="00904779"/>
    <w:rsid w:val="009047D8"/>
    <w:rsid w:val="00905529"/>
    <w:rsid w:val="009101CB"/>
    <w:rsid w:val="009128CD"/>
    <w:rsid w:val="00913700"/>
    <w:rsid w:val="00915D27"/>
    <w:rsid w:val="00915FCC"/>
    <w:rsid w:val="0091699C"/>
    <w:rsid w:val="00917E87"/>
    <w:rsid w:val="00925448"/>
    <w:rsid w:val="00927C21"/>
    <w:rsid w:val="009347E3"/>
    <w:rsid w:val="00934DC7"/>
    <w:rsid w:val="00935124"/>
    <w:rsid w:val="009370B8"/>
    <w:rsid w:val="00942A23"/>
    <w:rsid w:val="0094337A"/>
    <w:rsid w:val="009452FE"/>
    <w:rsid w:val="00945987"/>
    <w:rsid w:val="00947C81"/>
    <w:rsid w:val="00951827"/>
    <w:rsid w:val="00951A1C"/>
    <w:rsid w:val="00964884"/>
    <w:rsid w:val="009653AD"/>
    <w:rsid w:val="00970D47"/>
    <w:rsid w:val="00971438"/>
    <w:rsid w:val="00972B7E"/>
    <w:rsid w:val="00980C84"/>
    <w:rsid w:val="00981AD0"/>
    <w:rsid w:val="00981D22"/>
    <w:rsid w:val="0098238E"/>
    <w:rsid w:val="0098570B"/>
    <w:rsid w:val="00987C5A"/>
    <w:rsid w:val="00992211"/>
    <w:rsid w:val="0099240F"/>
    <w:rsid w:val="0099585F"/>
    <w:rsid w:val="0099796F"/>
    <w:rsid w:val="009A08F5"/>
    <w:rsid w:val="009A0D8A"/>
    <w:rsid w:val="009A14FD"/>
    <w:rsid w:val="009A16C3"/>
    <w:rsid w:val="009A257C"/>
    <w:rsid w:val="009A4E91"/>
    <w:rsid w:val="009A534F"/>
    <w:rsid w:val="009A54FC"/>
    <w:rsid w:val="009A761F"/>
    <w:rsid w:val="009A7649"/>
    <w:rsid w:val="009B0183"/>
    <w:rsid w:val="009B0E55"/>
    <w:rsid w:val="009B54D9"/>
    <w:rsid w:val="009B772A"/>
    <w:rsid w:val="009C376A"/>
    <w:rsid w:val="009C4198"/>
    <w:rsid w:val="009C41B6"/>
    <w:rsid w:val="009D0461"/>
    <w:rsid w:val="009D0961"/>
    <w:rsid w:val="009D47A5"/>
    <w:rsid w:val="009D4CB2"/>
    <w:rsid w:val="009E29C5"/>
    <w:rsid w:val="009E556F"/>
    <w:rsid w:val="009E5997"/>
    <w:rsid w:val="009E639C"/>
    <w:rsid w:val="009E6A6B"/>
    <w:rsid w:val="009F0F80"/>
    <w:rsid w:val="009F6597"/>
    <w:rsid w:val="00A000BE"/>
    <w:rsid w:val="00A01750"/>
    <w:rsid w:val="00A01BF8"/>
    <w:rsid w:val="00A01DE6"/>
    <w:rsid w:val="00A04DFF"/>
    <w:rsid w:val="00A066F2"/>
    <w:rsid w:val="00A11AC5"/>
    <w:rsid w:val="00A147A8"/>
    <w:rsid w:val="00A16236"/>
    <w:rsid w:val="00A17D5C"/>
    <w:rsid w:val="00A22ADC"/>
    <w:rsid w:val="00A2599D"/>
    <w:rsid w:val="00A30413"/>
    <w:rsid w:val="00A30A6E"/>
    <w:rsid w:val="00A336E8"/>
    <w:rsid w:val="00A34CB2"/>
    <w:rsid w:val="00A35B82"/>
    <w:rsid w:val="00A35EC2"/>
    <w:rsid w:val="00A36999"/>
    <w:rsid w:val="00A40DA5"/>
    <w:rsid w:val="00A42692"/>
    <w:rsid w:val="00A433AA"/>
    <w:rsid w:val="00A44987"/>
    <w:rsid w:val="00A4596E"/>
    <w:rsid w:val="00A46A42"/>
    <w:rsid w:val="00A50EFB"/>
    <w:rsid w:val="00A533BA"/>
    <w:rsid w:val="00A552B5"/>
    <w:rsid w:val="00A56881"/>
    <w:rsid w:val="00A619CA"/>
    <w:rsid w:val="00A638B8"/>
    <w:rsid w:val="00A63959"/>
    <w:rsid w:val="00A720A9"/>
    <w:rsid w:val="00A7407A"/>
    <w:rsid w:val="00A7471E"/>
    <w:rsid w:val="00A74DC1"/>
    <w:rsid w:val="00A74F39"/>
    <w:rsid w:val="00A75553"/>
    <w:rsid w:val="00A81367"/>
    <w:rsid w:val="00A86451"/>
    <w:rsid w:val="00A90BA5"/>
    <w:rsid w:val="00A91FA3"/>
    <w:rsid w:val="00A93064"/>
    <w:rsid w:val="00A93C8F"/>
    <w:rsid w:val="00A9626F"/>
    <w:rsid w:val="00A9702C"/>
    <w:rsid w:val="00A97129"/>
    <w:rsid w:val="00A976E6"/>
    <w:rsid w:val="00AA125B"/>
    <w:rsid w:val="00AA1A45"/>
    <w:rsid w:val="00AA1EC3"/>
    <w:rsid w:val="00AA3083"/>
    <w:rsid w:val="00AB2D81"/>
    <w:rsid w:val="00AB360D"/>
    <w:rsid w:val="00AB7551"/>
    <w:rsid w:val="00AB79D3"/>
    <w:rsid w:val="00AC1380"/>
    <w:rsid w:val="00AC2270"/>
    <w:rsid w:val="00AC251D"/>
    <w:rsid w:val="00AC33E8"/>
    <w:rsid w:val="00AC40D1"/>
    <w:rsid w:val="00AC4331"/>
    <w:rsid w:val="00AC5B16"/>
    <w:rsid w:val="00AC646F"/>
    <w:rsid w:val="00AC7895"/>
    <w:rsid w:val="00AD09FA"/>
    <w:rsid w:val="00AD1566"/>
    <w:rsid w:val="00AD4266"/>
    <w:rsid w:val="00AD4762"/>
    <w:rsid w:val="00AD53E2"/>
    <w:rsid w:val="00AE0E3E"/>
    <w:rsid w:val="00AE0F23"/>
    <w:rsid w:val="00AE102E"/>
    <w:rsid w:val="00AE19E4"/>
    <w:rsid w:val="00AE426A"/>
    <w:rsid w:val="00AE6356"/>
    <w:rsid w:val="00AE6CBE"/>
    <w:rsid w:val="00AF2421"/>
    <w:rsid w:val="00AF4595"/>
    <w:rsid w:val="00AF5F76"/>
    <w:rsid w:val="00AF6D05"/>
    <w:rsid w:val="00B00861"/>
    <w:rsid w:val="00B049FE"/>
    <w:rsid w:val="00B04D90"/>
    <w:rsid w:val="00B062D0"/>
    <w:rsid w:val="00B06DCE"/>
    <w:rsid w:val="00B07B38"/>
    <w:rsid w:val="00B1163D"/>
    <w:rsid w:val="00B1189F"/>
    <w:rsid w:val="00B12B32"/>
    <w:rsid w:val="00B13659"/>
    <w:rsid w:val="00B14570"/>
    <w:rsid w:val="00B15F33"/>
    <w:rsid w:val="00B16D80"/>
    <w:rsid w:val="00B16EAC"/>
    <w:rsid w:val="00B17BC0"/>
    <w:rsid w:val="00B200F5"/>
    <w:rsid w:val="00B21BD9"/>
    <w:rsid w:val="00B222C7"/>
    <w:rsid w:val="00B2298E"/>
    <w:rsid w:val="00B25D8B"/>
    <w:rsid w:val="00B279B2"/>
    <w:rsid w:val="00B309AE"/>
    <w:rsid w:val="00B32E4F"/>
    <w:rsid w:val="00B32FF3"/>
    <w:rsid w:val="00B337EF"/>
    <w:rsid w:val="00B35472"/>
    <w:rsid w:val="00B409DD"/>
    <w:rsid w:val="00B4131D"/>
    <w:rsid w:val="00B52844"/>
    <w:rsid w:val="00B53336"/>
    <w:rsid w:val="00B5342B"/>
    <w:rsid w:val="00B57E4E"/>
    <w:rsid w:val="00B61E0C"/>
    <w:rsid w:val="00B75B93"/>
    <w:rsid w:val="00B75F3C"/>
    <w:rsid w:val="00B82486"/>
    <w:rsid w:val="00B9043D"/>
    <w:rsid w:val="00B90560"/>
    <w:rsid w:val="00B9186B"/>
    <w:rsid w:val="00B91A81"/>
    <w:rsid w:val="00B931C7"/>
    <w:rsid w:val="00B96592"/>
    <w:rsid w:val="00BA0BD2"/>
    <w:rsid w:val="00BA2C31"/>
    <w:rsid w:val="00BA4080"/>
    <w:rsid w:val="00BA45C8"/>
    <w:rsid w:val="00BA497B"/>
    <w:rsid w:val="00BA5087"/>
    <w:rsid w:val="00BA743E"/>
    <w:rsid w:val="00BB1DC6"/>
    <w:rsid w:val="00BB222F"/>
    <w:rsid w:val="00BB2A37"/>
    <w:rsid w:val="00BB2B09"/>
    <w:rsid w:val="00BB3BA6"/>
    <w:rsid w:val="00BB4094"/>
    <w:rsid w:val="00BB4C8E"/>
    <w:rsid w:val="00BC181F"/>
    <w:rsid w:val="00BC3950"/>
    <w:rsid w:val="00BC4BB5"/>
    <w:rsid w:val="00BC7651"/>
    <w:rsid w:val="00BD08A5"/>
    <w:rsid w:val="00BD280F"/>
    <w:rsid w:val="00BD30A5"/>
    <w:rsid w:val="00BD40E9"/>
    <w:rsid w:val="00BD7C06"/>
    <w:rsid w:val="00BE0513"/>
    <w:rsid w:val="00BE414A"/>
    <w:rsid w:val="00BE4C32"/>
    <w:rsid w:val="00BE4DD4"/>
    <w:rsid w:val="00BE6A29"/>
    <w:rsid w:val="00BF17BA"/>
    <w:rsid w:val="00BF2681"/>
    <w:rsid w:val="00BF4C2C"/>
    <w:rsid w:val="00BF687A"/>
    <w:rsid w:val="00BF70D4"/>
    <w:rsid w:val="00C03AED"/>
    <w:rsid w:val="00C0400D"/>
    <w:rsid w:val="00C061B6"/>
    <w:rsid w:val="00C102AB"/>
    <w:rsid w:val="00C106CA"/>
    <w:rsid w:val="00C11682"/>
    <w:rsid w:val="00C11BB0"/>
    <w:rsid w:val="00C130DA"/>
    <w:rsid w:val="00C211E8"/>
    <w:rsid w:val="00C21595"/>
    <w:rsid w:val="00C223A4"/>
    <w:rsid w:val="00C23E78"/>
    <w:rsid w:val="00C23F2F"/>
    <w:rsid w:val="00C25C11"/>
    <w:rsid w:val="00C25C5B"/>
    <w:rsid w:val="00C27947"/>
    <w:rsid w:val="00C30554"/>
    <w:rsid w:val="00C31085"/>
    <w:rsid w:val="00C31F02"/>
    <w:rsid w:val="00C33A4F"/>
    <w:rsid w:val="00C3422D"/>
    <w:rsid w:val="00C35E1F"/>
    <w:rsid w:val="00C36FB3"/>
    <w:rsid w:val="00C37AAE"/>
    <w:rsid w:val="00C37AD7"/>
    <w:rsid w:val="00C40249"/>
    <w:rsid w:val="00C420D7"/>
    <w:rsid w:val="00C539EF"/>
    <w:rsid w:val="00C543D1"/>
    <w:rsid w:val="00C545BA"/>
    <w:rsid w:val="00C569EE"/>
    <w:rsid w:val="00C619F7"/>
    <w:rsid w:val="00C630D0"/>
    <w:rsid w:val="00C63D4A"/>
    <w:rsid w:val="00C6456F"/>
    <w:rsid w:val="00C652E4"/>
    <w:rsid w:val="00C66051"/>
    <w:rsid w:val="00C67483"/>
    <w:rsid w:val="00C71BA7"/>
    <w:rsid w:val="00C73289"/>
    <w:rsid w:val="00C74C6D"/>
    <w:rsid w:val="00C75133"/>
    <w:rsid w:val="00C80649"/>
    <w:rsid w:val="00C855F3"/>
    <w:rsid w:val="00C906D6"/>
    <w:rsid w:val="00C916F2"/>
    <w:rsid w:val="00C953DF"/>
    <w:rsid w:val="00C96448"/>
    <w:rsid w:val="00CA0D1C"/>
    <w:rsid w:val="00CA1113"/>
    <w:rsid w:val="00CA3E60"/>
    <w:rsid w:val="00CA55D5"/>
    <w:rsid w:val="00CA5A14"/>
    <w:rsid w:val="00CA7A47"/>
    <w:rsid w:val="00CA7DA4"/>
    <w:rsid w:val="00CB04AA"/>
    <w:rsid w:val="00CB1249"/>
    <w:rsid w:val="00CB2AAC"/>
    <w:rsid w:val="00CB34A1"/>
    <w:rsid w:val="00CB3FAC"/>
    <w:rsid w:val="00CB4DB1"/>
    <w:rsid w:val="00CC10EF"/>
    <w:rsid w:val="00CC2AE7"/>
    <w:rsid w:val="00CC35D8"/>
    <w:rsid w:val="00CC362C"/>
    <w:rsid w:val="00CC45EB"/>
    <w:rsid w:val="00CC46A9"/>
    <w:rsid w:val="00CC6A0B"/>
    <w:rsid w:val="00CC7B36"/>
    <w:rsid w:val="00CC7D36"/>
    <w:rsid w:val="00CD2831"/>
    <w:rsid w:val="00CD3E7B"/>
    <w:rsid w:val="00CD70A8"/>
    <w:rsid w:val="00CD747F"/>
    <w:rsid w:val="00CE1E50"/>
    <w:rsid w:val="00CE302B"/>
    <w:rsid w:val="00CE333B"/>
    <w:rsid w:val="00CE4779"/>
    <w:rsid w:val="00CE63B7"/>
    <w:rsid w:val="00CE6486"/>
    <w:rsid w:val="00CE68B7"/>
    <w:rsid w:val="00CE6D6C"/>
    <w:rsid w:val="00CE7208"/>
    <w:rsid w:val="00CF0220"/>
    <w:rsid w:val="00CF3316"/>
    <w:rsid w:val="00CF3C60"/>
    <w:rsid w:val="00CF58ED"/>
    <w:rsid w:val="00CF6036"/>
    <w:rsid w:val="00CF712A"/>
    <w:rsid w:val="00D01315"/>
    <w:rsid w:val="00D01F22"/>
    <w:rsid w:val="00D0243F"/>
    <w:rsid w:val="00D02717"/>
    <w:rsid w:val="00D03520"/>
    <w:rsid w:val="00D03530"/>
    <w:rsid w:val="00D04AF9"/>
    <w:rsid w:val="00D05AF1"/>
    <w:rsid w:val="00D13296"/>
    <w:rsid w:val="00D13909"/>
    <w:rsid w:val="00D13A76"/>
    <w:rsid w:val="00D13FF0"/>
    <w:rsid w:val="00D15B25"/>
    <w:rsid w:val="00D174C1"/>
    <w:rsid w:val="00D2098E"/>
    <w:rsid w:val="00D21F8D"/>
    <w:rsid w:val="00D25104"/>
    <w:rsid w:val="00D25231"/>
    <w:rsid w:val="00D27FEE"/>
    <w:rsid w:val="00D30276"/>
    <w:rsid w:val="00D323EC"/>
    <w:rsid w:val="00D33AA6"/>
    <w:rsid w:val="00D36521"/>
    <w:rsid w:val="00D3725B"/>
    <w:rsid w:val="00D37770"/>
    <w:rsid w:val="00D379EB"/>
    <w:rsid w:val="00D407BE"/>
    <w:rsid w:val="00D43E34"/>
    <w:rsid w:val="00D45B4C"/>
    <w:rsid w:val="00D45C3C"/>
    <w:rsid w:val="00D5000C"/>
    <w:rsid w:val="00D50206"/>
    <w:rsid w:val="00D5181B"/>
    <w:rsid w:val="00D534EE"/>
    <w:rsid w:val="00D541A3"/>
    <w:rsid w:val="00D55055"/>
    <w:rsid w:val="00D5558E"/>
    <w:rsid w:val="00D573F9"/>
    <w:rsid w:val="00D61339"/>
    <w:rsid w:val="00D62EBD"/>
    <w:rsid w:val="00D630A1"/>
    <w:rsid w:val="00D65F07"/>
    <w:rsid w:val="00D65F7A"/>
    <w:rsid w:val="00D660A0"/>
    <w:rsid w:val="00D670E7"/>
    <w:rsid w:val="00D70206"/>
    <w:rsid w:val="00D76B4D"/>
    <w:rsid w:val="00D80185"/>
    <w:rsid w:val="00D80D69"/>
    <w:rsid w:val="00D819BA"/>
    <w:rsid w:val="00D81C50"/>
    <w:rsid w:val="00D840B7"/>
    <w:rsid w:val="00D841DE"/>
    <w:rsid w:val="00D851FC"/>
    <w:rsid w:val="00D86395"/>
    <w:rsid w:val="00D86915"/>
    <w:rsid w:val="00D90E2D"/>
    <w:rsid w:val="00D92592"/>
    <w:rsid w:val="00D92D42"/>
    <w:rsid w:val="00D942A0"/>
    <w:rsid w:val="00D9445D"/>
    <w:rsid w:val="00D969A6"/>
    <w:rsid w:val="00D97C3E"/>
    <w:rsid w:val="00DA3475"/>
    <w:rsid w:val="00DA36F3"/>
    <w:rsid w:val="00DB209F"/>
    <w:rsid w:val="00DB3519"/>
    <w:rsid w:val="00DB546E"/>
    <w:rsid w:val="00DB5536"/>
    <w:rsid w:val="00DC08F0"/>
    <w:rsid w:val="00DC0DD7"/>
    <w:rsid w:val="00DC2033"/>
    <w:rsid w:val="00DC4934"/>
    <w:rsid w:val="00DC550F"/>
    <w:rsid w:val="00DC76EE"/>
    <w:rsid w:val="00DD2FC7"/>
    <w:rsid w:val="00DD48DE"/>
    <w:rsid w:val="00DD4C9F"/>
    <w:rsid w:val="00DD68EB"/>
    <w:rsid w:val="00DD7005"/>
    <w:rsid w:val="00DE1ACB"/>
    <w:rsid w:val="00DE356F"/>
    <w:rsid w:val="00DE39A5"/>
    <w:rsid w:val="00DE42EA"/>
    <w:rsid w:val="00DE70C1"/>
    <w:rsid w:val="00DF6CC2"/>
    <w:rsid w:val="00DF7654"/>
    <w:rsid w:val="00E04099"/>
    <w:rsid w:val="00E05999"/>
    <w:rsid w:val="00E07630"/>
    <w:rsid w:val="00E108EB"/>
    <w:rsid w:val="00E10D99"/>
    <w:rsid w:val="00E11437"/>
    <w:rsid w:val="00E1257D"/>
    <w:rsid w:val="00E1343B"/>
    <w:rsid w:val="00E16E84"/>
    <w:rsid w:val="00E20B92"/>
    <w:rsid w:val="00E21512"/>
    <w:rsid w:val="00E226F8"/>
    <w:rsid w:val="00E23425"/>
    <w:rsid w:val="00E239C1"/>
    <w:rsid w:val="00E23BCE"/>
    <w:rsid w:val="00E26CA7"/>
    <w:rsid w:val="00E31341"/>
    <w:rsid w:val="00E317B0"/>
    <w:rsid w:val="00E31EC3"/>
    <w:rsid w:val="00E3207D"/>
    <w:rsid w:val="00E32D42"/>
    <w:rsid w:val="00E3661E"/>
    <w:rsid w:val="00E437BF"/>
    <w:rsid w:val="00E45CC6"/>
    <w:rsid w:val="00E45DE2"/>
    <w:rsid w:val="00E46E3D"/>
    <w:rsid w:val="00E46F23"/>
    <w:rsid w:val="00E4719C"/>
    <w:rsid w:val="00E47610"/>
    <w:rsid w:val="00E51251"/>
    <w:rsid w:val="00E530C8"/>
    <w:rsid w:val="00E54EFD"/>
    <w:rsid w:val="00E5792E"/>
    <w:rsid w:val="00E605ED"/>
    <w:rsid w:val="00E608B2"/>
    <w:rsid w:val="00E62928"/>
    <w:rsid w:val="00E629DB"/>
    <w:rsid w:val="00E62BAD"/>
    <w:rsid w:val="00E63C9A"/>
    <w:rsid w:val="00E64053"/>
    <w:rsid w:val="00E64278"/>
    <w:rsid w:val="00E65008"/>
    <w:rsid w:val="00E655B9"/>
    <w:rsid w:val="00E676FB"/>
    <w:rsid w:val="00E70121"/>
    <w:rsid w:val="00E72881"/>
    <w:rsid w:val="00E7365F"/>
    <w:rsid w:val="00E73C72"/>
    <w:rsid w:val="00E74F1D"/>
    <w:rsid w:val="00E770F2"/>
    <w:rsid w:val="00E7762C"/>
    <w:rsid w:val="00E77990"/>
    <w:rsid w:val="00E8114E"/>
    <w:rsid w:val="00E909F6"/>
    <w:rsid w:val="00E917C4"/>
    <w:rsid w:val="00E93C83"/>
    <w:rsid w:val="00E95C12"/>
    <w:rsid w:val="00E95FBC"/>
    <w:rsid w:val="00E97FED"/>
    <w:rsid w:val="00EA103A"/>
    <w:rsid w:val="00EA1FD0"/>
    <w:rsid w:val="00EA30CF"/>
    <w:rsid w:val="00EA579E"/>
    <w:rsid w:val="00EA58CF"/>
    <w:rsid w:val="00EA5AB3"/>
    <w:rsid w:val="00EA7422"/>
    <w:rsid w:val="00EB4BF5"/>
    <w:rsid w:val="00EB530F"/>
    <w:rsid w:val="00EB61B6"/>
    <w:rsid w:val="00EB62C9"/>
    <w:rsid w:val="00EC0001"/>
    <w:rsid w:val="00EC167E"/>
    <w:rsid w:val="00EC54DD"/>
    <w:rsid w:val="00EC5BE6"/>
    <w:rsid w:val="00EC79BD"/>
    <w:rsid w:val="00ED0589"/>
    <w:rsid w:val="00ED20F5"/>
    <w:rsid w:val="00ED2177"/>
    <w:rsid w:val="00ED2F3E"/>
    <w:rsid w:val="00ED3BB8"/>
    <w:rsid w:val="00ED7690"/>
    <w:rsid w:val="00ED7BC2"/>
    <w:rsid w:val="00EE099C"/>
    <w:rsid w:val="00EE1AD4"/>
    <w:rsid w:val="00EE295B"/>
    <w:rsid w:val="00EE7844"/>
    <w:rsid w:val="00EF0527"/>
    <w:rsid w:val="00EF0699"/>
    <w:rsid w:val="00EF33A3"/>
    <w:rsid w:val="00EF60D0"/>
    <w:rsid w:val="00EF6D6B"/>
    <w:rsid w:val="00EF7582"/>
    <w:rsid w:val="00F01691"/>
    <w:rsid w:val="00F04453"/>
    <w:rsid w:val="00F07DBB"/>
    <w:rsid w:val="00F103CC"/>
    <w:rsid w:val="00F155FD"/>
    <w:rsid w:val="00F15B1E"/>
    <w:rsid w:val="00F16312"/>
    <w:rsid w:val="00F16E64"/>
    <w:rsid w:val="00F175BB"/>
    <w:rsid w:val="00F20488"/>
    <w:rsid w:val="00F209F3"/>
    <w:rsid w:val="00F23053"/>
    <w:rsid w:val="00F250AF"/>
    <w:rsid w:val="00F27E52"/>
    <w:rsid w:val="00F30D1B"/>
    <w:rsid w:val="00F31BE4"/>
    <w:rsid w:val="00F323F0"/>
    <w:rsid w:val="00F32AFB"/>
    <w:rsid w:val="00F34E0F"/>
    <w:rsid w:val="00F3538D"/>
    <w:rsid w:val="00F35772"/>
    <w:rsid w:val="00F362BF"/>
    <w:rsid w:val="00F37DD0"/>
    <w:rsid w:val="00F44305"/>
    <w:rsid w:val="00F470D8"/>
    <w:rsid w:val="00F47D99"/>
    <w:rsid w:val="00F505B7"/>
    <w:rsid w:val="00F51490"/>
    <w:rsid w:val="00F52094"/>
    <w:rsid w:val="00F553E5"/>
    <w:rsid w:val="00F55D0E"/>
    <w:rsid w:val="00F5746B"/>
    <w:rsid w:val="00F63AF0"/>
    <w:rsid w:val="00F642FA"/>
    <w:rsid w:val="00F64EC1"/>
    <w:rsid w:val="00F656B7"/>
    <w:rsid w:val="00F65B4D"/>
    <w:rsid w:val="00F65D0C"/>
    <w:rsid w:val="00F66EFE"/>
    <w:rsid w:val="00F7380D"/>
    <w:rsid w:val="00F73B7F"/>
    <w:rsid w:val="00F73F58"/>
    <w:rsid w:val="00F7433A"/>
    <w:rsid w:val="00F7454E"/>
    <w:rsid w:val="00F778C9"/>
    <w:rsid w:val="00F80416"/>
    <w:rsid w:val="00F80A57"/>
    <w:rsid w:val="00F824F9"/>
    <w:rsid w:val="00F830B8"/>
    <w:rsid w:val="00F86F78"/>
    <w:rsid w:val="00F9086A"/>
    <w:rsid w:val="00F91133"/>
    <w:rsid w:val="00F952C6"/>
    <w:rsid w:val="00F97695"/>
    <w:rsid w:val="00FA12ED"/>
    <w:rsid w:val="00FA1E55"/>
    <w:rsid w:val="00FA2123"/>
    <w:rsid w:val="00FA2433"/>
    <w:rsid w:val="00FA482A"/>
    <w:rsid w:val="00FA6619"/>
    <w:rsid w:val="00FB17B8"/>
    <w:rsid w:val="00FB7765"/>
    <w:rsid w:val="00FC26BB"/>
    <w:rsid w:val="00FC7758"/>
    <w:rsid w:val="00FD0177"/>
    <w:rsid w:val="00FD0C97"/>
    <w:rsid w:val="00FD1B63"/>
    <w:rsid w:val="00FD1D23"/>
    <w:rsid w:val="00FD23B6"/>
    <w:rsid w:val="00FD3E02"/>
    <w:rsid w:val="00FD41F8"/>
    <w:rsid w:val="00FD4EA3"/>
    <w:rsid w:val="00FD5C0F"/>
    <w:rsid w:val="00FE0FBD"/>
    <w:rsid w:val="00FE14F8"/>
    <w:rsid w:val="00FE19F6"/>
    <w:rsid w:val="00FE39E2"/>
    <w:rsid w:val="00FE4394"/>
    <w:rsid w:val="00FE44FE"/>
    <w:rsid w:val="00FE4B3E"/>
    <w:rsid w:val="00FE5429"/>
    <w:rsid w:val="00FE600A"/>
    <w:rsid w:val="00FE6E79"/>
    <w:rsid w:val="00FE7491"/>
    <w:rsid w:val="00FF0146"/>
    <w:rsid w:val="00FF0FF8"/>
    <w:rsid w:val="00FF12CB"/>
    <w:rsid w:val="00FF176B"/>
    <w:rsid w:val="00FF26CA"/>
    <w:rsid w:val="00FF449C"/>
    <w:rsid w:val="00FF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4ACB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63B8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A7407A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AE0F23"/>
    <w:pPr>
      <w:spacing w:before="240" w:after="60"/>
      <w:jc w:val="center"/>
      <w:outlineLvl w:val="0"/>
    </w:pPr>
    <w:rPr>
      <w:rFonts w:eastAsia="SimSun"/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AE0F23"/>
    <w:rPr>
      <w:rFonts w:ascii="Calibri" w:eastAsia="SimSun" w:hAnsi="Calibri"/>
      <w:b/>
      <w:bCs/>
      <w:kern w:val="28"/>
      <w:sz w:val="36"/>
      <w:szCs w:val="32"/>
    </w:rPr>
  </w:style>
  <w:style w:type="character" w:styleId="CommentReference">
    <w:name w:val="annotation reference"/>
    <w:rsid w:val="003930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9300C"/>
    <w:rPr>
      <w:sz w:val="20"/>
      <w:szCs w:val="20"/>
    </w:rPr>
  </w:style>
  <w:style w:type="character" w:customStyle="1" w:styleId="CommentTextChar">
    <w:name w:val="Comment Text Char"/>
    <w:link w:val="CommentText"/>
    <w:rsid w:val="0039300C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39300C"/>
    <w:rPr>
      <w:b/>
      <w:bCs/>
    </w:rPr>
  </w:style>
  <w:style w:type="character" w:customStyle="1" w:styleId="CommentSubjectChar">
    <w:name w:val="Comment Subject Char"/>
    <w:link w:val="CommentSubject"/>
    <w:rsid w:val="0039300C"/>
    <w:rPr>
      <w:rFonts w:ascii="Calibri" w:hAnsi="Calibri"/>
      <w:b/>
      <w:bCs/>
    </w:rPr>
  </w:style>
  <w:style w:type="paragraph" w:customStyle="1" w:styleId="StyleConsolas105pt">
    <w:name w:val="Style Consolas 10.5pt"/>
    <w:basedOn w:val="Normal"/>
    <w:rsid w:val="00FD0177"/>
    <w:pPr>
      <w:spacing w:before="0" w:after="0"/>
      <w:jc w:val="left"/>
    </w:pPr>
    <w:rPr>
      <w:rFonts w:ascii="Consolas" w:hAnsi="Consolas"/>
      <w:sz w:val="2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4ACB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63B8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A7407A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AE0F23"/>
    <w:pPr>
      <w:spacing w:before="240" w:after="60"/>
      <w:jc w:val="center"/>
      <w:outlineLvl w:val="0"/>
    </w:pPr>
    <w:rPr>
      <w:rFonts w:eastAsia="SimSun"/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AE0F23"/>
    <w:rPr>
      <w:rFonts w:ascii="Calibri" w:eastAsia="SimSun" w:hAnsi="Calibri"/>
      <w:b/>
      <w:bCs/>
      <w:kern w:val="28"/>
      <w:sz w:val="36"/>
      <w:szCs w:val="32"/>
    </w:rPr>
  </w:style>
  <w:style w:type="character" w:styleId="CommentReference">
    <w:name w:val="annotation reference"/>
    <w:rsid w:val="003930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9300C"/>
    <w:rPr>
      <w:sz w:val="20"/>
      <w:szCs w:val="20"/>
    </w:rPr>
  </w:style>
  <w:style w:type="character" w:customStyle="1" w:styleId="CommentTextChar">
    <w:name w:val="Comment Text Char"/>
    <w:link w:val="CommentText"/>
    <w:rsid w:val="0039300C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39300C"/>
    <w:rPr>
      <w:b/>
      <w:bCs/>
    </w:rPr>
  </w:style>
  <w:style w:type="character" w:customStyle="1" w:styleId="CommentSubjectChar">
    <w:name w:val="Comment Subject Char"/>
    <w:link w:val="CommentSubject"/>
    <w:rsid w:val="0039300C"/>
    <w:rPr>
      <w:rFonts w:ascii="Calibri" w:hAnsi="Calibri"/>
      <w:b/>
      <w:bCs/>
    </w:rPr>
  </w:style>
  <w:style w:type="paragraph" w:customStyle="1" w:styleId="StyleConsolas105pt">
    <w:name w:val="Style Consolas 10.5pt"/>
    <w:basedOn w:val="Normal"/>
    <w:rsid w:val="00FD0177"/>
    <w:pPr>
      <w:spacing w:before="0" w:after="0"/>
      <w:jc w:val="left"/>
    </w:pPr>
    <w:rPr>
      <w:rFonts w:ascii="Consolas" w:hAnsi="Consolas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E0F98-C06A-475E-9C26-852D3305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70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Client-Side Web Development - Course Project</vt:lpstr>
    </vt:vector>
  </TitlesOfParts>
  <Company>Telerik Corporation</Company>
  <LinksUpToDate>false</LinksUpToDate>
  <CharactersWithSpaces>2339</CharactersWithSpaces>
  <SharedDoc>false</SharedDoc>
  <HLinks>
    <vt:vector size="6" baseType="variant"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Client-Side Web Development - Course Project</dc:title>
  <dc:creator>Svetlin Nakov</dc:creator>
  <cp:lastModifiedBy>yzk</cp:lastModifiedBy>
  <cp:revision>32</cp:revision>
  <dcterms:created xsi:type="dcterms:W3CDTF">2015-11-13T23:38:00Z</dcterms:created>
  <dcterms:modified xsi:type="dcterms:W3CDTF">2015-11-15T15:44:00Z</dcterms:modified>
</cp:coreProperties>
</file>